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5779F" w14:textId="63C15546" w:rsidR="00895D33" w:rsidRPr="00430CDE" w:rsidRDefault="004D3E77" w:rsidP="00895D33">
      <w:pPr>
        <w:pStyle w:val="StandardWeb"/>
        <w:rPr>
          <w:color w:val="FFFFFF" w:themeColor="background1"/>
          <w14:textFill>
            <w14:noFill/>
          </w14:textFill>
        </w:rPr>
      </w:pPr>
      <w:bookmarkStart w:id="0" w:name="_Hlk190256739"/>
      <w:r>
        <w:rPr>
          <w:color w:val="FFFFFF" w:themeColor="background1"/>
          <w14:textFill>
            <w14:noFill/>
          </w14:textFill>
        </w:rPr>
        <w:t>+</w:t>
      </w:r>
    </w:p>
    <w:p w14:paraId="600ABD84" w14:textId="77777777" w:rsidR="002228EE" w:rsidRDefault="002228EE" w:rsidP="00DB5463">
      <w:pPr>
        <w:pStyle w:val="Listenabsatz"/>
        <w:ind w:left="0"/>
        <w:jc w:val="center"/>
        <w:rPr>
          <w:b/>
          <w:bCs/>
          <w:sz w:val="28"/>
          <w:szCs w:val="28"/>
        </w:rPr>
      </w:pPr>
    </w:p>
    <w:bookmarkEnd w:id="0"/>
    <w:p w14:paraId="171557FB" w14:textId="6595EA39" w:rsidR="00170B49" w:rsidRDefault="00170B49" w:rsidP="002228E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4401C" wp14:editId="2C8877E1">
                <wp:simplePos x="0" y="0"/>
                <wp:positionH relativeFrom="page">
                  <wp:posOffset>417830</wp:posOffset>
                </wp:positionH>
                <wp:positionV relativeFrom="page">
                  <wp:posOffset>1681480</wp:posOffset>
                </wp:positionV>
                <wp:extent cx="2638425" cy="72000"/>
                <wp:effectExtent l="0" t="0" r="9525" b="4445"/>
                <wp:wrapNone/>
                <wp:docPr id="827312401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37BA" id="Rechteck 4" o:spid="_x0000_s1026" style="position:absolute;margin-left:32.9pt;margin-top:132.4pt;width:207.75pt;height:5.6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" fillcolor="#215e99 [2431]" strok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76F39DA" wp14:editId="610B3370">
                <wp:simplePos x="0" y="0"/>
                <wp:positionH relativeFrom="page">
                  <wp:posOffset>-1905</wp:posOffset>
                </wp:positionH>
                <wp:positionV relativeFrom="page">
                  <wp:posOffset>6247130</wp:posOffset>
                </wp:positionV>
                <wp:extent cx="3517900" cy="1323975"/>
                <wp:effectExtent l="0" t="0" r="6350" b="9525"/>
                <wp:wrapNone/>
                <wp:docPr id="155992724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32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B5F4" w14:textId="77777777" w:rsidR="00170B49" w:rsidRDefault="00170B49" w:rsidP="00170B49">
                            <w:pPr>
                              <w:jc w:val="center"/>
                            </w:pPr>
                          </w:p>
                          <w:p w14:paraId="43A2FE39" w14:textId="77777777" w:rsidR="00170B49" w:rsidRP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70B4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Am 19. und 20. September 2025</w:t>
                            </w:r>
                          </w:p>
                          <w:p w14:paraId="5EFFAD77" w14:textId="77777777" w:rsidR="00170B49" w:rsidRP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70B4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im Maritim Hotel Ingolstadt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F39DA" id="Rechteck 1" o:spid="_x0000_s1026" style="position:absolute;margin-left:-.15pt;margin-top:491.9pt;width:277pt;height:10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" fillcolor="#215e99 [2431]" stroked="f" strokeweight="1pt">
                <v:textbox>
                  <w:txbxContent>
                    <w:p w14:paraId="097AB5F4" w14:textId="77777777" w:rsidR="00170B49" w:rsidRDefault="00170B49" w:rsidP="00170B49">
                      <w:pPr>
                        <w:jc w:val="center"/>
                      </w:pPr>
                    </w:p>
                    <w:p w14:paraId="43A2FE39" w14:textId="77777777" w:rsidR="00170B49" w:rsidRPr="00170B49" w:rsidRDefault="00170B49" w:rsidP="00170B4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70B49">
                        <w:rPr>
                          <w:b/>
                          <w:bCs/>
                          <w:color w:val="FFFFFF" w:themeColor="background1"/>
                        </w:rPr>
                        <w:t>Am 19. und 20. September 2025</w:t>
                      </w:r>
                    </w:p>
                    <w:p w14:paraId="5EFFAD77" w14:textId="77777777" w:rsidR="00170B49" w:rsidRPr="00170B49" w:rsidRDefault="00170B49" w:rsidP="00170B4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70B49">
                        <w:rPr>
                          <w:b/>
                          <w:bCs/>
                          <w:color w:val="FFFFFF" w:themeColor="background1"/>
                        </w:rPr>
                        <w:t>im Maritim Hotel Ingolstadt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05C14853" wp14:editId="0D6C4267">
                <wp:simplePos x="0" y="0"/>
                <wp:positionH relativeFrom="page">
                  <wp:posOffset>-1270</wp:posOffset>
                </wp:positionH>
                <wp:positionV relativeFrom="page">
                  <wp:posOffset>-10795</wp:posOffset>
                </wp:positionV>
                <wp:extent cx="3517900" cy="3091180"/>
                <wp:effectExtent l="0" t="0" r="6350" b="0"/>
                <wp:wrapNone/>
                <wp:docPr id="130082817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3091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8F287" w14:textId="77777777" w:rsidR="00170B49" w:rsidRDefault="00170B49" w:rsidP="00170B49">
                            <w:pPr>
                              <w:jc w:val="center"/>
                            </w:pPr>
                          </w:p>
                          <w:p w14:paraId="106D283F" w14:textId="77777777" w:rsidR="00170B49" w:rsidRPr="00611742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61174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>Symposium:</w:t>
                            </w:r>
                          </w:p>
                          <w:p w14:paraId="46ADAE76" w14:textId="1CC95325" w:rsidR="00170B49" w:rsidRPr="00611742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61174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>Digitale Funktions</w:t>
                            </w:r>
                            <w:r w:rsidR="00426E0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>analyse</w:t>
                            </w:r>
                            <w:r w:rsidRPr="0061174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 xml:space="preserve"> und -</w:t>
                            </w:r>
                            <w:r w:rsidR="00611742" w:rsidRPr="0061174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>T</w:t>
                            </w:r>
                            <w:r w:rsidRPr="0061174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 xml:space="preserve">herapie </w:t>
                            </w:r>
                          </w:p>
                          <w:p w14:paraId="100AB9D7" w14:textId="77777777" w:rsidR="00170B49" w:rsidRPr="00611742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61174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>im digitalen Workflow</w:t>
                            </w:r>
                          </w:p>
                          <w:p w14:paraId="06881FD6" w14:textId="77777777" w:rsid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2F3A0718" w14:textId="77777777" w:rsid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602EFFF4" w14:textId="77777777" w:rsid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061E247D" w14:textId="77777777" w:rsid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4D6A71A7" w14:textId="77777777" w:rsid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0796EDE3" w14:textId="77777777" w:rsidR="00170B49" w:rsidRPr="00895D33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14853" id="_x0000_s1027" style="position:absolute;margin-left:-.1pt;margin-top:-.85pt;width:277pt;height:243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" fillcolor="#dceaf7 [351]" stroked="f" strokeweight="1pt">
                <v:textbox>
                  <w:txbxContent>
                    <w:p w14:paraId="74A8F287" w14:textId="77777777" w:rsidR="00170B49" w:rsidRDefault="00170B49" w:rsidP="00170B49">
                      <w:pPr>
                        <w:jc w:val="center"/>
                      </w:pPr>
                    </w:p>
                    <w:p w14:paraId="106D283F" w14:textId="77777777" w:rsidR="00170B49" w:rsidRPr="00611742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</w:pPr>
                      <w:r w:rsidRPr="0061174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>Symposium:</w:t>
                      </w:r>
                    </w:p>
                    <w:p w14:paraId="46ADAE76" w14:textId="1CC95325" w:rsidR="00170B49" w:rsidRPr="00611742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</w:pPr>
                      <w:r w:rsidRPr="0061174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>Digitale Funktions</w:t>
                      </w:r>
                      <w:r w:rsidR="00426E0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>analyse</w:t>
                      </w:r>
                      <w:r w:rsidRPr="0061174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 xml:space="preserve"> und -</w:t>
                      </w:r>
                      <w:r w:rsidR="00611742" w:rsidRPr="0061174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>T</w:t>
                      </w:r>
                      <w:r w:rsidRPr="0061174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 xml:space="preserve">herapie </w:t>
                      </w:r>
                    </w:p>
                    <w:p w14:paraId="100AB9D7" w14:textId="77777777" w:rsidR="00170B49" w:rsidRPr="00611742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</w:pPr>
                      <w:r w:rsidRPr="0061174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>im digitalen Workflow</w:t>
                      </w:r>
                    </w:p>
                    <w:p w14:paraId="06881FD6" w14:textId="77777777" w:rsidR="00170B49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2F3A0718" w14:textId="77777777" w:rsidR="00170B49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602EFFF4" w14:textId="77777777" w:rsidR="00170B49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061E247D" w14:textId="77777777" w:rsidR="00170B49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4D6A71A7" w14:textId="77777777" w:rsidR="00170B49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0796EDE3" w14:textId="77777777" w:rsidR="00170B49" w:rsidRPr="00895D33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1FEBD3EF" wp14:editId="625EB874">
                <wp:simplePos x="0" y="0"/>
                <wp:positionH relativeFrom="page">
                  <wp:posOffset>424180</wp:posOffset>
                </wp:positionH>
                <wp:positionV relativeFrom="page">
                  <wp:posOffset>1686560</wp:posOffset>
                </wp:positionV>
                <wp:extent cx="2638800" cy="4910400"/>
                <wp:effectExtent l="0" t="0" r="9525" b="5080"/>
                <wp:wrapNone/>
                <wp:docPr id="85082915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800" cy="491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C1366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510027" w14:textId="77777777" w:rsidR="00611742" w:rsidRDefault="00611742" w:rsidP="00170B49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7FB8AD" w14:textId="23E3496F" w:rsidR="00170B49" w:rsidRPr="00430CDE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3E77">
                              <w:rPr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 xml:space="preserve">Von der Bewegungsanalyse zur therapeutischen </w:t>
                            </w:r>
                            <w:r w:rsidR="000F4D5B" w:rsidRPr="004D3E77">
                              <w:rPr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>Kondylenposition</w:t>
                            </w:r>
                          </w:p>
                          <w:p w14:paraId="14DC9CE4" w14:textId="77777777" w:rsidR="00170B49" w:rsidRPr="00C56A7B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E7B9AB6" w14:textId="77777777" w:rsidR="00170B49" w:rsidRPr="00C56A7B" w:rsidRDefault="00170B49" w:rsidP="00170B49">
                            <w:pPr>
                              <w:spacing w:line="276" w:lineRule="auto"/>
                              <w:jc w:val="center"/>
                            </w:pPr>
                            <w:r w:rsidRPr="00C56A7B">
                              <w:t xml:space="preserve">für </w:t>
                            </w:r>
                          </w:p>
                          <w:p w14:paraId="16EB27B0" w14:textId="77777777" w:rsidR="00170B49" w:rsidRDefault="00170B49" w:rsidP="00170B49">
                            <w:pPr>
                              <w:spacing w:before="120"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56A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Interessierte, Einsteiger, Versierte</w:t>
                            </w:r>
                          </w:p>
                          <w:p w14:paraId="565E503F" w14:textId="77777777" w:rsidR="00170B49" w:rsidRPr="00C56A7B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395B66" w14:textId="3390C2EF" w:rsidR="00170B49" w:rsidRPr="00C56A7B" w:rsidRDefault="00170B49" w:rsidP="00170B49">
                            <w:pPr>
                              <w:spacing w:line="276" w:lineRule="auto"/>
                              <w:jc w:val="center"/>
                            </w:pPr>
                            <w:r w:rsidRPr="00C56A7B">
                              <w:t>Zahnärzte</w:t>
                            </w:r>
                            <w:r w:rsidR="000F4D5B">
                              <w:t>, Kieferorthopäden &amp; Zahntechniker</w:t>
                            </w:r>
                            <w:r w:rsidRPr="00C56A7B">
                              <w:t xml:space="preserve"> </w:t>
                            </w:r>
                          </w:p>
                          <w:p w14:paraId="62744214" w14:textId="77777777" w:rsidR="00170B49" w:rsidRPr="00C56A7B" w:rsidRDefault="00170B49" w:rsidP="00170B49">
                            <w:pPr>
                              <w:spacing w:before="12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6A7B">
                              <w:rPr>
                                <w:b/>
                                <w:bCs/>
                              </w:rPr>
                              <w:t>CMD-Therapie | KFO | Prothetik</w:t>
                            </w:r>
                          </w:p>
                          <w:p w14:paraId="2117D402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</w:pPr>
                          </w:p>
                          <w:p w14:paraId="2A2D02EE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1BD632C3" w14:textId="77E818C7" w:rsidR="00170B49" w:rsidRPr="00430CDE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</w:pPr>
                            <w:r w:rsidRPr="00430CDE">
                              <w:rPr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und 2. DMD</w:t>
                            </w:r>
                            <w:r w:rsidR="000F4D5B">
                              <w:rPr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-</w:t>
                            </w:r>
                            <w:r w:rsidRPr="00430CDE">
                              <w:rPr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Anwendertreffen</w:t>
                            </w:r>
                          </w:p>
                          <w:p w14:paraId="03663591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03219D2C" w14:textId="05FC2A7A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3B975BE1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38AC97BD" w14:textId="40CC0618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504605B3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29558E47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524002FF" w14:textId="3E38B2F0" w:rsid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7CBFDC3B" w14:textId="77777777" w:rsidR="00170B49" w:rsidRPr="00895D33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BD3EF" id="_x0000_s1028" style="position:absolute;margin-left:33.4pt;margin-top:132.8pt;width:207.8pt;height:386.6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" fillcolor="#f2f2f2 [3052]" stroked="f" strokeweight="1pt">
                <v:textbox inset="0,0,0,0">
                  <w:txbxContent>
                    <w:p w14:paraId="1E0C1366" w14:textId="77777777" w:rsidR="00170B49" w:rsidRDefault="00170B49" w:rsidP="00170B49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0510027" w14:textId="77777777" w:rsidR="00611742" w:rsidRDefault="00611742" w:rsidP="00170B49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E7FB8AD" w14:textId="23E3496F" w:rsidR="00170B49" w:rsidRPr="00430CDE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D3E77">
                        <w:rPr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Von der Bewegungsanalyse zur therapeutischen </w:t>
                      </w:r>
                      <w:r w:rsidR="000F4D5B" w:rsidRPr="004D3E77">
                        <w:rPr>
                          <w:b/>
                          <w:bCs/>
                          <w:spacing w:val="-4"/>
                          <w:sz w:val="24"/>
                          <w:szCs w:val="24"/>
                        </w:rPr>
                        <w:t>Kondylenposition</w:t>
                      </w:r>
                    </w:p>
                    <w:p w14:paraId="14DC9CE4" w14:textId="77777777" w:rsidR="00170B49" w:rsidRPr="00C56A7B" w:rsidRDefault="00170B49" w:rsidP="00170B49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E7B9AB6" w14:textId="77777777" w:rsidR="00170B49" w:rsidRPr="00C56A7B" w:rsidRDefault="00170B49" w:rsidP="00170B49">
                      <w:pPr>
                        <w:spacing w:line="276" w:lineRule="auto"/>
                        <w:jc w:val="center"/>
                      </w:pPr>
                      <w:r w:rsidRPr="00C56A7B">
                        <w:t xml:space="preserve">für </w:t>
                      </w:r>
                    </w:p>
                    <w:p w14:paraId="16EB27B0" w14:textId="77777777" w:rsidR="00170B49" w:rsidRDefault="00170B49" w:rsidP="00170B49">
                      <w:pPr>
                        <w:spacing w:before="120"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56A7B">
                        <w:rPr>
                          <w:b/>
                          <w:bCs/>
                          <w:sz w:val="24"/>
                          <w:szCs w:val="24"/>
                        </w:rPr>
                        <w:t>Interessierte, Einsteiger, Versierte</w:t>
                      </w:r>
                    </w:p>
                    <w:p w14:paraId="565E503F" w14:textId="77777777" w:rsidR="00170B49" w:rsidRPr="00C56A7B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395B66" w14:textId="3390C2EF" w:rsidR="00170B49" w:rsidRPr="00C56A7B" w:rsidRDefault="00170B49" w:rsidP="00170B49">
                      <w:pPr>
                        <w:spacing w:line="276" w:lineRule="auto"/>
                        <w:jc w:val="center"/>
                      </w:pPr>
                      <w:r w:rsidRPr="00C56A7B">
                        <w:t>Zahnärzte</w:t>
                      </w:r>
                      <w:r w:rsidR="000F4D5B">
                        <w:t>, Kieferorthopäden &amp; Zahntechniker</w:t>
                      </w:r>
                      <w:r w:rsidRPr="00C56A7B">
                        <w:t xml:space="preserve"> </w:t>
                      </w:r>
                    </w:p>
                    <w:p w14:paraId="62744214" w14:textId="77777777" w:rsidR="00170B49" w:rsidRPr="00C56A7B" w:rsidRDefault="00170B49" w:rsidP="00170B49">
                      <w:pPr>
                        <w:spacing w:before="120" w:line="276" w:lineRule="auto"/>
                        <w:jc w:val="center"/>
                        <w:rPr>
                          <w:b/>
                          <w:bCs/>
                        </w:rPr>
                      </w:pPr>
                      <w:r w:rsidRPr="00C56A7B">
                        <w:rPr>
                          <w:b/>
                          <w:bCs/>
                        </w:rPr>
                        <w:t>CMD-Therapie | KFO | Prothetik</w:t>
                      </w:r>
                    </w:p>
                    <w:p w14:paraId="2117D402" w14:textId="77777777" w:rsidR="00170B49" w:rsidRDefault="00170B49" w:rsidP="00170B49">
                      <w:pPr>
                        <w:spacing w:line="276" w:lineRule="auto"/>
                        <w:jc w:val="center"/>
                      </w:pPr>
                    </w:p>
                    <w:p w14:paraId="2A2D02EE" w14:textId="77777777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1BD632C3" w14:textId="77E818C7" w:rsidR="00170B49" w:rsidRPr="00430CDE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6"/>
                          <w:szCs w:val="26"/>
                        </w:rPr>
                      </w:pPr>
                      <w:r w:rsidRPr="00430CDE">
                        <w:rPr>
                          <w:b/>
                          <w:bCs/>
                          <w:color w:val="0070C0"/>
                          <w:sz w:val="26"/>
                          <w:szCs w:val="26"/>
                        </w:rPr>
                        <w:t>und 2. DMD</w:t>
                      </w:r>
                      <w:r w:rsidR="000F4D5B">
                        <w:rPr>
                          <w:b/>
                          <w:bCs/>
                          <w:color w:val="0070C0"/>
                          <w:sz w:val="26"/>
                          <w:szCs w:val="26"/>
                        </w:rPr>
                        <w:t>-</w:t>
                      </w:r>
                      <w:r w:rsidRPr="00430CDE">
                        <w:rPr>
                          <w:b/>
                          <w:bCs/>
                          <w:color w:val="0070C0"/>
                          <w:sz w:val="26"/>
                          <w:szCs w:val="26"/>
                        </w:rPr>
                        <w:t>Anwendertreffen</w:t>
                      </w:r>
                    </w:p>
                    <w:p w14:paraId="03663591" w14:textId="77777777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03219D2C" w14:textId="05FC2A7A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3B975BE1" w14:textId="77777777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38AC97BD" w14:textId="40CC0618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504605B3" w14:textId="77777777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29558E47" w14:textId="77777777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524002FF" w14:textId="3E38B2F0" w:rsidR="00170B49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7CBFDC3B" w14:textId="77777777" w:rsidR="00170B49" w:rsidRPr="00895D33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2228EE">
        <w:br w:type="column"/>
      </w:r>
    </w:p>
    <w:p w14:paraId="783874BE" w14:textId="77777777" w:rsidR="00EC686D" w:rsidRDefault="00EC686D" w:rsidP="00611742">
      <w:pPr>
        <w:ind w:left="142" w:right="273"/>
        <w:rPr>
          <w:b/>
          <w:bCs/>
          <w:color w:val="215E99" w:themeColor="text2" w:themeTint="BF"/>
        </w:rPr>
      </w:pPr>
    </w:p>
    <w:p w14:paraId="540AD786" w14:textId="1F7C443D" w:rsidR="00170B49" w:rsidRDefault="00E03918" w:rsidP="00611742">
      <w:pPr>
        <w:ind w:left="142" w:right="273"/>
        <w:rPr>
          <w:b/>
          <w:bCs/>
          <w:color w:val="215E99" w:themeColor="text2" w:themeTint="BF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1" locked="1" layoutInCell="1" allowOverlap="1" wp14:anchorId="4B564B92" wp14:editId="63E330F4">
                <wp:simplePos x="0" y="0"/>
                <wp:positionH relativeFrom="page">
                  <wp:posOffset>5046980</wp:posOffset>
                </wp:positionH>
                <wp:positionV relativeFrom="page">
                  <wp:posOffset>3187700</wp:posOffset>
                </wp:positionV>
                <wp:extent cx="10944860" cy="7423785"/>
                <wp:effectExtent l="819150" t="1466850" r="732790" b="1472565"/>
                <wp:wrapNone/>
                <wp:docPr id="311452044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22703">
                          <a:off x="0" y="0"/>
                          <a:ext cx="10944860" cy="742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CA0D3" w14:textId="77777777" w:rsidR="00E03918" w:rsidRPr="00E03918" w:rsidRDefault="00E03918" w:rsidP="00E03918">
                            <w:pPr>
                              <w:tabs>
                                <w:tab w:val="left" w:pos="1418"/>
                              </w:tabs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600"/>
                                <w:szCs w:val="600"/>
                              </w:rPr>
                            </w:pPr>
                            <w:proofErr w:type="spellStart"/>
                            <w:r w:rsidRPr="00E03918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600"/>
                                <w:szCs w:val="600"/>
                              </w:rPr>
                              <w:t>cmd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64B92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9" type="#_x0000_t202" style="position:absolute;left:0;text-align:left;margin-left:397.4pt;margin-top:251pt;width:861.8pt;height:584.55pt;rotation:-1176696fd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" filled="f" stroked="f" strokeweight=".5pt">
                <v:textbox>
                  <w:txbxContent>
                    <w:p w14:paraId="6B1CA0D3" w14:textId="77777777" w:rsidR="00E03918" w:rsidRPr="00E03918" w:rsidRDefault="00E03918" w:rsidP="00E03918">
                      <w:pPr>
                        <w:tabs>
                          <w:tab w:val="left" w:pos="1418"/>
                        </w:tabs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600"/>
                          <w:szCs w:val="600"/>
                        </w:rPr>
                      </w:pPr>
                      <w:proofErr w:type="spellStart"/>
                      <w:r w:rsidRPr="00E03918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600"/>
                          <w:szCs w:val="600"/>
                        </w:rPr>
                        <w:t>cmd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EC686D">
        <w:rPr>
          <w:b/>
          <w:bCs/>
          <w:color w:val="215E99" w:themeColor="text2" w:themeTint="BF"/>
        </w:rPr>
        <w:t>Vorträge/Workshops</w:t>
      </w:r>
    </w:p>
    <w:p w14:paraId="4396A7F9" w14:textId="07302F67" w:rsidR="00EC686D" w:rsidRDefault="00EC686D" w:rsidP="00611742">
      <w:pPr>
        <w:ind w:left="142" w:right="273"/>
        <w:rPr>
          <w:color w:val="215E99" w:themeColor="text2" w:themeTint="BF"/>
        </w:rPr>
      </w:pPr>
      <w:r>
        <w:rPr>
          <w:b/>
          <w:bCs/>
          <w:color w:val="215E99" w:themeColor="text2" w:themeTint="BF"/>
        </w:rPr>
        <w:t>Tag 1 Freitag</w:t>
      </w:r>
    </w:p>
    <w:p w14:paraId="40CD3FA1" w14:textId="77777777" w:rsidR="00EC686D" w:rsidRDefault="00EC686D" w:rsidP="00611742">
      <w:pPr>
        <w:ind w:left="142" w:right="273"/>
        <w:rPr>
          <w:b/>
          <w:bCs/>
          <w:color w:val="215E99" w:themeColor="text2" w:themeTint="BF"/>
        </w:rPr>
      </w:pPr>
    </w:p>
    <w:p w14:paraId="3EFB1283" w14:textId="0B62D95A" w:rsidR="00170B49" w:rsidRPr="002228EE" w:rsidRDefault="00FD4C3A" w:rsidP="00C55368">
      <w:pPr>
        <w:ind w:left="142" w:right="272"/>
        <w:rPr>
          <w:sz w:val="18"/>
          <w:szCs w:val="1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3B94F" wp14:editId="27E46208">
                <wp:simplePos x="0" y="0"/>
                <wp:positionH relativeFrom="column">
                  <wp:posOffset>76200</wp:posOffset>
                </wp:positionH>
                <wp:positionV relativeFrom="paragraph">
                  <wp:posOffset>21590</wp:posOffset>
                </wp:positionV>
                <wp:extent cx="2690495" cy="17780"/>
                <wp:effectExtent l="0" t="0" r="0" b="0"/>
                <wp:wrapNone/>
                <wp:docPr id="1373785531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495" cy="177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8ABED" id="Rechteck 4" o:spid="_x0000_s1026" style="position:absolute;margin-left:6pt;margin-top:1.7pt;width:211.85pt;height: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" fillcolor="#dceaf7 [351]" stroked="f" strokeweight="1pt"/>
            </w:pict>
          </mc:Fallback>
        </mc:AlternateContent>
      </w:r>
    </w:p>
    <w:p w14:paraId="521733FE" w14:textId="77777777" w:rsidR="00EC686D" w:rsidRDefault="00EC686D" w:rsidP="00611742">
      <w:pPr>
        <w:ind w:left="142" w:right="273"/>
        <w:rPr>
          <w:b/>
          <w:bCs/>
          <w:sz w:val="18"/>
          <w:szCs w:val="18"/>
        </w:rPr>
      </w:pPr>
    </w:p>
    <w:p w14:paraId="49D11569" w14:textId="261BEAA2" w:rsidR="00975A31" w:rsidRDefault="002228EE" w:rsidP="00975A31">
      <w:pPr>
        <w:pStyle w:val="AUF"/>
      </w:pPr>
      <w:r w:rsidRPr="00975A31">
        <w:t>Begrüßung und Einführung in die</w:t>
      </w:r>
      <w:r w:rsidR="00975A31">
        <w:br/>
      </w:r>
      <w:r w:rsidR="00EC686D" w:rsidRPr="00975A31">
        <w:t>V</w:t>
      </w:r>
      <w:r w:rsidRPr="00975A31">
        <w:t xml:space="preserve">eranstaltung </w:t>
      </w:r>
    </w:p>
    <w:p w14:paraId="12A08B91" w14:textId="24F0ED6C" w:rsidR="002228EE" w:rsidRPr="00975A31" w:rsidRDefault="002228EE" w:rsidP="00975A31">
      <w:pPr>
        <w:pStyle w:val="Listenabsatz"/>
        <w:ind w:left="284" w:right="273"/>
        <w:rPr>
          <w:sz w:val="22"/>
          <w:szCs w:val="22"/>
        </w:rPr>
      </w:pPr>
      <w:r w:rsidRPr="00975A31">
        <w:rPr>
          <w:b/>
          <w:bCs/>
        </w:rPr>
        <w:t>Petra Clauß</w:t>
      </w:r>
    </w:p>
    <w:p w14:paraId="3416E4E9" w14:textId="6729B02D" w:rsidR="002228EE" w:rsidRPr="002228EE" w:rsidRDefault="002228EE" w:rsidP="00611742">
      <w:pPr>
        <w:ind w:left="142" w:right="273"/>
        <w:rPr>
          <w:sz w:val="18"/>
          <w:szCs w:val="18"/>
        </w:rPr>
      </w:pPr>
    </w:p>
    <w:p w14:paraId="5458A81B" w14:textId="2FE3AAE8" w:rsidR="00EC686D" w:rsidRPr="00EC686D" w:rsidRDefault="00EC686D" w:rsidP="00975A31">
      <w:pPr>
        <w:pStyle w:val="AUF"/>
      </w:pPr>
      <w:r w:rsidRPr="00EC686D">
        <w:t>Das Kiefergelenk im digitalen Workflow</w:t>
      </w:r>
    </w:p>
    <w:p w14:paraId="6835EB9F" w14:textId="1C46EDE3" w:rsidR="00EC686D" w:rsidRPr="00EC686D" w:rsidRDefault="00EC686D" w:rsidP="00975A31">
      <w:pPr>
        <w:pStyle w:val="AUF"/>
        <w:numPr>
          <w:ilvl w:val="0"/>
          <w:numId w:val="0"/>
        </w:numPr>
        <w:ind w:left="284"/>
      </w:pPr>
      <w:r w:rsidRPr="00EC686D">
        <w:t>Die Grundlagen der Aufzeichnung</w:t>
      </w:r>
    </w:p>
    <w:p w14:paraId="6D589110" w14:textId="7082ED41" w:rsidR="002228EE" w:rsidRPr="002228EE" w:rsidRDefault="00EC686D" w:rsidP="00975A31">
      <w:pPr>
        <w:pStyle w:val="AUF"/>
        <w:numPr>
          <w:ilvl w:val="0"/>
          <w:numId w:val="0"/>
        </w:numPr>
        <w:ind w:left="284"/>
        <w:rPr>
          <w:sz w:val="18"/>
          <w:szCs w:val="18"/>
        </w:rPr>
      </w:pPr>
      <w:r w:rsidRPr="00EC686D">
        <w:rPr>
          <w:b/>
          <w:bCs/>
        </w:rPr>
        <w:t>Dr. Gerd Christiansen</w:t>
      </w:r>
    </w:p>
    <w:p w14:paraId="6B452546" w14:textId="77777777" w:rsidR="00EC686D" w:rsidRDefault="00EC686D" w:rsidP="00611742">
      <w:pPr>
        <w:ind w:left="142" w:right="273"/>
        <w:rPr>
          <w:sz w:val="18"/>
          <w:szCs w:val="18"/>
        </w:rPr>
      </w:pPr>
    </w:p>
    <w:p w14:paraId="56B3E963" w14:textId="7D46F82A" w:rsidR="00EC686D" w:rsidRPr="00EC686D" w:rsidRDefault="00EC686D" w:rsidP="00975A31">
      <w:pPr>
        <w:pStyle w:val="AUF"/>
      </w:pPr>
      <w:r w:rsidRPr="00EC686D">
        <w:t xml:space="preserve">Analog </w:t>
      </w:r>
      <w:proofErr w:type="spellStart"/>
      <w:r w:rsidRPr="00EC686D">
        <w:t>meets</w:t>
      </w:r>
      <w:proofErr w:type="spellEnd"/>
      <w:r w:rsidRPr="00EC686D">
        <w:t xml:space="preserve"> Digital </w:t>
      </w:r>
    </w:p>
    <w:p w14:paraId="4DE86F98" w14:textId="54605A80" w:rsidR="00EC686D" w:rsidRPr="00EC686D" w:rsidRDefault="00EC686D" w:rsidP="00975A31">
      <w:pPr>
        <w:pStyle w:val="AUF"/>
        <w:numPr>
          <w:ilvl w:val="0"/>
          <w:numId w:val="0"/>
        </w:numPr>
        <w:ind w:left="284"/>
      </w:pPr>
      <w:r w:rsidRPr="00EC686D">
        <w:t>Kiefergelenksdaten als Schlüssel für funktionelle Prothetik</w:t>
      </w:r>
    </w:p>
    <w:p w14:paraId="690DF076" w14:textId="45E7D749" w:rsidR="00EC686D" w:rsidRPr="00EC686D" w:rsidRDefault="00EC686D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EC686D">
        <w:rPr>
          <w:b/>
          <w:bCs/>
        </w:rPr>
        <w:t>ZTM Michael Polz</w:t>
      </w:r>
    </w:p>
    <w:p w14:paraId="79C20B85" w14:textId="56CEBB54" w:rsidR="002228EE" w:rsidRPr="002228EE" w:rsidRDefault="002228EE" w:rsidP="00611742">
      <w:pPr>
        <w:ind w:left="142" w:right="273"/>
        <w:rPr>
          <w:sz w:val="18"/>
          <w:szCs w:val="18"/>
        </w:rPr>
      </w:pPr>
    </w:p>
    <w:p w14:paraId="33CA9217" w14:textId="5F51C755" w:rsidR="00EC686D" w:rsidRPr="00EC686D" w:rsidRDefault="00EC686D" w:rsidP="00975A31">
      <w:pPr>
        <w:pStyle w:val="AUF"/>
      </w:pPr>
      <w:r w:rsidRPr="00EC686D">
        <w:t>Das DMD-System</w:t>
      </w:r>
      <w:r w:rsidRPr="00EC686D">
        <w:rPr>
          <w:vertAlign w:val="superscript"/>
        </w:rPr>
        <w:t>®</w:t>
      </w:r>
      <w:r w:rsidRPr="00EC686D">
        <w:t xml:space="preserve"> in der Zusammenarbeit von Kieferorthopäde und Zahnarzt</w:t>
      </w:r>
    </w:p>
    <w:p w14:paraId="7D533EBD" w14:textId="1375BF1C" w:rsidR="00EC686D" w:rsidRPr="00EC686D" w:rsidRDefault="00EC686D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EC686D">
        <w:rPr>
          <w:b/>
          <w:bCs/>
        </w:rPr>
        <w:t>Dr. Werner Schupp / Dr. Wolfgang Boisserée</w:t>
      </w:r>
    </w:p>
    <w:p w14:paraId="7D9AD650" w14:textId="7823B9AA" w:rsidR="00EC686D" w:rsidRPr="00EC686D" w:rsidRDefault="00EC686D" w:rsidP="00975A31">
      <w:pPr>
        <w:pStyle w:val="AUF"/>
        <w:numPr>
          <w:ilvl w:val="0"/>
          <w:numId w:val="0"/>
        </w:numPr>
        <w:ind w:left="284"/>
      </w:pPr>
    </w:p>
    <w:p w14:paraId="3F0FCB0F" w14:textId="3D5EAD06" w:rsidR="00EC686D" w:rsidRPr="00EC686D" w:rsidRDefault="00EC686D" w:rsidP="00975A31">
      <w:pPr>
        <w:pStyle w:val="AUF"/>
      </w:pPr>
      <w:r w:rsidRPr="00EC686D">
        <w:t>Das DMD-System</w:t>
      </w:r>
      <w:r w:rsidRPr="00EC686D">
        <w:rPr>
          <w:vertAlign w:val="superscript"/>
        </w:rPr>
        <w:t>®</w:t>
      </w:r>
      <w:r w:rsidRPr="00EC686D">
        <w:t xml:space="preserve"> - Wegbereiter für die dentale Persönlichkeit der Patienten</w:t>
      </w:r>
    </w:p>
    <w:p w14:paraId="36E8B0CF" w14:textId="7A4206E9" w:rsidR="002228EE" w:rsidRDefault="004D3E77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4459D983" wp14:editId="630C4742">
            <wp:simplePos x="0" y="0"/>
            <wp:positionH relativeFrom="column">
              <wp:posOffset>-3194685</wp:posOffset>
            </wp:positionH>
            <wp:positionV relativeFrom="paragraph">
              <wp:posOffset>275590</wp:posOffset>
            </wp:positionV>
            <wp:extent cx="2340000" cy="1558800"/>
            <wp:effectExtent l="0" t="0" r="0" b="0"/>
            <wp:wrapNone/>
            <wp:docPr id="459887931" name="Grafik 6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65329" name="Grafik 6" descr="Foto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86D" w:rsidRPr="00EC686D">
        <w:rPr>
          <w:b/>
          <w:bCs/>
        </w:rPr>
        <w:t xml:space="preserve">ZTM Otto </w:t>
      </w:r>
      <w:proofErr w:type="spellStart"/>
      <w:r w:rsidR="00EC686D" w:rsidRPr="00EC686D">
        <w:rPr>
          <w:b/>
          <w:bCs/>
        </w:rPr>
        <w:t>Prandtner</w:t>
      </w:r>
      <w:proofErr w:type="spellEnd"/>
    </w:p>
    <w:p w14:paraId="1D2E3080" w14:textId="15260600" w:rsidR="001D1436" w:rsidRDefault="001D1436" w:rsidP="00EC686D">
      <w:pPr>
        <w:ind w:left="142" w:right="273"/>
        <w:rPr>
          <w:b/>
          <w:bCs/>
          <w:color w:val="auto"/>
        </w:rPr>
      </w:pPr>
    </w:p>
    <w:p w14:paraId="07FCC62A" w14:textId="27B5887E" w:rsidR="001D1436" w:rsidRPr="001D1436" w:rsidRDefault="001D1436" w:rsidP="001D1436">
      <w:pPr>
        <w:ind w:right="273"/>
        <w:rPr>
          <w:sz w:val="22"/>
          <w:szCs w:val="22"/>
        </w:rPr>
      </w:pPr>
      <w:r w:rsidRPr="001D1436">
        <w:rPr>
          <w:b/>
          <w:bCs/>
          <w:color w:val="0070C0"/>
          <w:sz w:val="22"/>
          <w:szCs w:val="22"/>
        </w:rPr>
        <w:t>Gemeinsames Abendessen</w:t>
      </w:r>
    </w:p>
    <w:p w14:paraId="17D3D124" w14:textId="5F9297DA" w:rsidR="002228EE" w:rsidRPr="002228EE" w:rsidRDefault="002228EE" w:rsidP="00611742">
      <w:pPr>
        <w:ind w:left="142" w:right="273"/>
        <w:rPr>
          <w:sz w:val="18"/>
          <w:szCs w:val="18"/>
        </w:rPr>
      </w:pPr>
    </w:p>
    <w:p w14:paraId="5E4B9413" w14:textId="77777777" w:rsidR="00EC686D" w:rsidRDefault="00EC686D" w:rsidP="00EC686D">
      <w:pPr>
        <w:rPr>
          <w:b/>
          <w:bCs/>
          <w:color w:val="auto"/>
        </w:rPr>
      </w:pPr>
    </w:p>
    <w:p w14:paraId="199FDAB9" w14:textId="500A6B88" w:rsidR="00EC686D" w:rsidRPr="00EC686D" w:rsidRDefault="00EC686D" w:rsidP="00EC686D">
      <w:pPr>
        <w:rPr>
          <w:b/>
          <w:bCs/>
          <w:color w:val="auto"/>
        </w:rPr>
      </w:pPr>
      <w:r w:rsidRPr="00EC686D">
        <w:rPr>
          <w:b/>
          <w:bCs/>
          <w:color w:val="auto"/>
        </w:rPr>
        <w:t>Tagungsorganisation</w:t>
      </w:r>
      <w:r>
        <w:rPr>
          <w:b/>
          <w:bCs/>
          <w:color w:val="auto"/>
        </w:rPr>
        <w:t>:</w:t>
      </w:r>
      <w:r w:rsidR="00426E02" w:rsidRPr="00426E02">
        <w:rPr>
          <w:noProof/>
          <w14:ligatures w14:val="standardContextual"/>
        </w:rPr>
        <w:t xml:space="preserve"> </w:t>
      </w:r>
    </w:p>
    <w:p w14:paraId="445A8E54" w14:textId="5D4314FE" w:rsidR="00EC686D" w:rsidRPr="00EC686D" w:rsidRDefault="00EC686D" w:rsidP="00EC686D">
      <w:pPr>
        <w:rPr>
          <w:b/>
          <w:bCs/>
          <w:color w:val="auto"/>
        </w:rPr>
      </w:pPr>
      <w:r w:rsidRPr="00EC686D">
        <w:rPr>
          <w:b/>
          <w:bCs/>
          <w:color w:val="auto"/>
        </w:rPr>
        <w:t>Ignident</w:t>
      </w:r>
      <w:r w:rsidR="000F4D5B" w:rsidRPr="00517209">
        <w:rPr>
          <w:vertAlign w:val="superscript"/>
        </w:rPr>
        <w:t>®</w:t>
      </w:r>
      <w:r w:rsidRPr="00EC686D">
        <w:rPr>
          <w:b/>
          <w:bCs/>
          <w:color w:val="auto"/>
        </w:rPr>
        <w:t xml:space="preserve"> GmbH, </w:t>
      </w:r>
      <w:r w:rsidR="007F730F">
        <w:rPr>
          <w:b/>
          <w:bCs/>
          <w:color w:val="auto"/>
        </w:rPr>
        <w:t>Petra Clauß</w:t>
      </w:r>
    </w:p>
    <w:p w14:paraId="611305C1" w14:textId="77A2363C" w:rsidR="00EC686D" w:rsidRDefault="007F730F" w:rsidP="00EC686D">
      <w:pPr>
        <w:rPr>
          <w:b/>
          <w:bCs/>
          <w:color w:val="auto"/>
        </w:rPr>
      </w:pPr>
      <w:r>
        <w:rPr>
          <w:b/>
          <w:bCs/>
          <w:color w:val="auto"/>
        </w:rPr>
        <w:t>Niederlassung Tegernsee</w:t>
      </w:r>
    </w:p>
    <w:p w14:paraId="3B2D1149" w14:textId="77777777" w:rsidR="007F730F" w:rsidRPr="00EC686D" w:rsidRDefault="007F730F" w:rsidP="00EC686D">
      <w:pPr>
        <w:rPr>
          <w:b/>
          <w:bCs/>
          <w:color w:val="auto"/>
        </w:rPr>
      </w:pPr>
    </w:p>
    <w:p w14:paraId="36A9D144" w14:textId="67AA7BE5" w:rsidR="00517209" w:rsidRPr="000F4D5B" w:rsidRDefault="000F4D5B" w:rsidP="00EC686D">
      <w:pPr>
        <w:rPr>
          <w:color w:val="auto"/>
          <w:sz w:val="18"/>
          <w:szCs w:val="18"/>
        </w:rPr>
      </w:pPr>
      <w:r>
        <w:rPr>
          <w:color w:val="auto"/>
        </w:rPr>
        <w:t xml:space="preserve"> </w:t>
      </w:r>
      <w:r w:rsidR="00EC686D" w:rsidRPr="000F4D5B">
        <w:rPr>
          <w:color w:val="auto"/>
          <w:sz w:val="18"/>
          <w:szCs w:val="18"/>
        </w:rPr>
        <w:t>Für die Veranstaltung sind bei der</w:t>
      </w:r>
    </w:p>
    <w:p w14:paraId="4A4A960F" w14:textId="3AC5B1A6" w:rsidR="00517209" w:rsidRPr="000F4D5B" w:rsidRDefault="00517209" w:rsidP="00EC686D">
      <w:pPr>
        <w:rPr>
          <w:b/>
          <w:bCs/>
          <w:color w:val="auto"/>
          <w:sz w:val="18"/>
          <w:szCs w:val="18"/>
        </w:rPr>
      </w:pPr>
      <w:r w:rsidRPr="000F4D5B">
        <w:rPr>
          <w:color w:val="auto"/>
          <w:sz w:val="18"/>
          <w:szCs w:val="18"/>
        </w:rPr>
        <w:t xml:space="preserve"> </w:t>
      </w:r>
      <w:r w:rsidR="00EC686D" w:rsidRPr="000F4D5B">
        <w:rPr>
          <w:color w:val="auto"/>
          <w:sz w:val="18"/>
          <w:szCs w:val="18"/>
        </w:rPr>
        <w:t xml:space="preserve">Landeszahnärztekammer </w:t>
      </w:r>
      <w:r w:rsidR="00EC686D" w:rsidRPr="000F4D5B">
        <w:rPr>
          <w:b/>
          <w:bCs/>
          <w:color w:val="auto"/>
          <w:sz w:val="18"/>
          <w:szCs w:val="18"/>
        </w:rPr>
        <w:t>15 Fortbildungspunkte</w:t>
      </w:r>
    </w:p>
    <w:p w14:paraId="31D0A3C4" w14:textId="4D3D136E" w:rsidR="00EC686D" w:rsidRPr="000F4D5B" w:rsidRDefault="00517209" w:rsidP="00EC686D">
      <w:pPr>
        <w:rPr>
          <w:color w:val="auto"/>
          <w:sz w:val="18"/>
          <w:szCs w:val="18"/>
        </w:rPr>
      </w:pPr>
      <w:r w:rsidRPr="000F4D5B">
        <w:rPr>
          <w:color w:val="auto"/>
          <w:sz w:val="18"/>
          <w:szCs w:val="18"/>
        </w:rPr>
        <w:t xml:space="preserve"> </w:t>
      </w:r>
      <w:r w:rsidR="00EC686D" w:rsidRPr="000F4D5B">
        <w:rPr>
          <w:color w:val="auto"/>
          <w:sz w:val="18"/>
          <w:szCs w:val="18"/>
        </w:rPr>
        <w:t>beantragt</w:t>
      </w:r>
    </w:p>
    <w:p w14:paraId="7B938C0D" w14:textId="524AC622" w:rsidR="002228EE" w:rsidRPr="00611742" w:rsidRDefault="002228EE" w:rsidP="00611742">
      <w:pPr>
        <w:ind w:left="142" w:right="273"/>
        <w:rPr>
          <w:color w:val="215E99" w:themeColor="text2" w:themeTint="BF"/>
          <w:sz w:val="18"/>
          <w:szCs w:val="18"/>
        </w:rPr>
      </w:pPr>
    </w:p>
    <w:p w14:paraId="6670B9F1" w14:textId="77777777" w:rsidR="00170B49" w:rsidRDefault="002228EE" w:rsidP="002228EE">
      <w:r w:rsidRPr="00611742">
        <w:br w:type="column"/>
      </w:r>
    </w:p>
    <w:p w14:paraId="0D9A500F" w14:textId="77777777" w:rsidR="00170B49" w:rsidRDefault="00170B49" w:rsidP="002228EE"/>
    <w:p w14:paraId="73FE0C70" w14:textId="56C979D4" w:rsidR="00170B49" w:rsidRDefault="00EC686D" w:rsidP="00611742">
      <w:pPr>
        <w:ind w:left="142" w:right="273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Vorträge/Workshops</w:t>
      </w:r>
    </w:p>
    <w:p w14:paraId="441401F4" w14:textId="065D03D1" w:rsidR="00EC686D" w:rsidRDefault="00EC686D" w:rsidP="00611742">
      <w:pPr>
        <w:ind w:left="142" w:right="273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Tag 2 Samstag</w:t>
      </w:r>
    </w:p>
    <w:p w14:paraId="6847A1E9" w14:textId="77777777" w:rsidR="00EC686D" w:rsidRPr="00170B49" w:rsidRDefault="00EC686D" w:rsidP="00611742">
      <w:pPr>
        <w:ind w:left="142" w:right="273"/>
        <w:rPr>
          <w:b/>
          <w:bCs/>
          <w:color w:val="215E99" w:themeColor="text2" w:themeTint="BF"/>
        </w:rPr>
      </w:pPr>
    </w:p>
    <w:p w14:paraId="74301F58" w14:textId="4CC10145" w:rsidR="00170B49" w:rsidRPr="002228EE" w:rsidRDefault="00170B49" w:rsidP="00611742">
      <w:pPr>
        <w:ind w:left="142" w:right="273"/>
        <w:rPr>
          <w:sz w:val="18"/>
          <w:szCs w:val="1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26C7C6" wp14:editId="5CCAC634">
                <wp:simplePos x="0" y="0"/>
                <wp:positionH relativeFrom="column">
                  <wp:posOffset>90170</wp:posOffset>
                </wp:positionH>
                <wp:positionV relativeFrom="paragraph">
                  <wp:posOffset>33078</wp:posOffset>
                </wp:positionV>
                <wp:extent cx="2690948" cy="18000"/>
                <wp:effectExtent l="0" t="0" r="0" b="0"/>
                <wp:wrapNone/>
                <wp:docPr id="833914505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948" cy="1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B8DCF" id="Rechteck 4" o:spid="_x0000_s1026" style="position:absolute;margin-left:7.1pt;margin-top:2.6pt;width:211.9pt;height: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" fillcolor="#dceaf7 [351]" stroked="f" strokeweight="1pt"/>
            </w:pict>
          </mc:Fallback>
        </mc:AlternateContent>
      </w:r>
    </w:p>
    <w:p w14:paraId="58C43EDC" w14:textId="77777777" w:rsidR="00C55368" w:rsidRPr="00C55368" w:rsidRDefault="00C55368" w:rsidP="00517209">
      <w:pPr>
        <w:rPr>
          <w:color w:val="4C94D8" w:themeColor="text2" w:themeTint="80"/>
          <w:sz w:val="18"/>
          <w:szCs w:val="18"/>
        </w:rPr>
      </w:pPr>
    </w:p>
    <w:p w14:paraId="4144D5B8" w14:textId="676DFF6D" w:rsidR="00517209" w:rsidRDefault="00517209" w:rsidP="00975A31">
      <w:pPr>
        <w:pStyle w:val="AUF"/>
      </w:pPr>
      <w:r w:rsidRPr="00517209">
        <w:t>Integration des DMD-Systems</w:t>
      </w:r>
      <w:r w:rsidRPr="00517209">
        <w:rPr>
          <w:vertAlign w:val="superscript"/>
        </w:rPr>
        <w:t>®</w:t>
      </w:r>
      <w:r w:rsidRPr="00517209">
        <w:t xml:space="preserve"> in ein </w:t>
      </w:r>
    </w:p>
    <w:p w14:paraId="34026E27" w14:textId="45AE8F4E" w:rsidR="00517209" w:rsidRDefault="000F4D5B" w:rsidP="00975A31">
      <w:pPr>
        <w:pStyle w:val="AUF"/>
        <w:numPr>
          <w:ilvl w:val="0"/>
          <w:numId w:val="0"/>
        </w:numPr>
        <w:ind w:left="284"/>
      </w:pPr>
      <w:r w:rsidRPr="00517209">
        <w:t>M</w:t>
      </w:r>
      <w:r w:rsidR="00517209" w:rsidRPr="00517209">
        <w:t>anual</w:t>
      </w:r>
      <w:r>
        <w:t>-</w:t>
      </w:r>
      <w:r w:rsidR="00517209" w:rsidRPr="00517209">
        <w:t xml:space="preserve">medizinisch ausgerichtetes </w:t>
      </w:r>
    </w:p>
    <w:p w14:paraId="3CFD71E2" w14:textId="030E76A1" w:rsidR="00517209" w:rsidRPr="00517209" w:rsidRDefault="00517209" w:rsidP="00975A31">
      <w:pPr>
        <w:pStyle w:val="AUF"/>
        <w:numPr>
          <w:ilvl w:val="0"/>
          <w:numId w:val="0"/>
        </w:numPr>
        <w:ind w:left="284"/>
      </w:pPr>
      <w:r w:rsidRPr="00517209">
        <w:t>Behandlungskonzept</w:t>
      </w:r>
    </w:p>
    <w:p w14:paraId="6206D1FA" w14:textId="3CC3DDE3" w:rsidR="00517209" w:rsidRPr="00517209" w:rsidRDefault="00517209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517209">
        <w:rPr>
          <w:b/>
          <w:bCs/>
        </w:rPr>
        <w:t>Dr. Tobias Enders</w:t>
      </w:r>
    </w:p>
    <w:p w14:paraId="3AB24CB8" w14:textId="77777777" w:rsidR="00517209" w:rsidRPr="00517209" w:rsidRDefault="00517209" w:rsidP="00517209">
      <w:pPr>
        <w:rPr>
          <w:color w:val="auto"/>
          <w:sz w:val="22"/>
          <w:szCs w:val="22"/>
        </w:rPr>
      </w:pPr>
    </w:p>
    <w:p w14:paraId="03BFCFB0" w14:textId="1E087A07" w:rsidR="00517209" w:rsidRDefault="00517209" w:rsidP="00975A31">
      <w:pPr>
        <w:pStyle w:val="AUF"/>
      </w:pPr>
      <w:r w:rsidRPr="00517209">
        <w:t>Integration des DMD-Systems</w:t>
      </w:r>
      <w:r w:rsidRPr="00517209">
        <w:rPr>
          <w:vertAlign w:val="superscript"/>
        </w:rPr>
        <w:t>®</w:t>
      </w:r>
      <w:r w:rsidRPr="00517209">
        <w:t xml:space="preserve"> in eine </w:t>
      </w:r>
      <w:r>
        <w:t xml:space="preserve"> </w:t>
      </w:r>
    </w:p>
    <w:p w14:paraId="65361412" w14:textId="154C32ED" w:rsidR="00517209" w:rsidRPr="00517209" w:rsidRDefault="00517209" w:rsidP="00975A31">
      <w:pPr>
        <w:pStyle w:val="AUF"/>
        <w:numPr>
          <w:ilvl w:val="0"/>
          <w:numId w:val="0"/>
        </w:numPr>
        <w:ind w:left="284"/>
      </w:pPr>
      <w:r w:rsidRPr="00517209">
        <w:t xml:space="preserve">Kieferorthopädische Praxis mit </w:t>
      </w:r>
      <w:r w:rsidR="003B5672">
        <w:br/>
      </w:r>
      <w:r w:rsidRPr="00517209">
        <w:t>Schwerpunkt</w:t>
      </w:r>
      <w:r w:rsidR="003B5672">
        <w:t xml:space="preserve"> </w:t>
      </w:r>
      <w:r w:rsidRPr="00517209">
        <w:t>CMD</w:t>
      </w:r>
    </w:p>
    <w:p w14:paraId="66ACDF96" w14:textId="345993DD" w:rsidR="00517209" w:rsidRPr="00517209" w:rsidRDefault="00517209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517209">
        <w:rPr>
          <w:b/>
          <w:bCs/>
        </w:rPr>
        <w:t>Dr. Nora Plathner-Wieck</w:t>
      </w:r>
    </w:p>
    <w:p w14:paraId="110A70A9" w14:textId="77777777" w:rsidR="00517209" w:rsidRPr="00517209" w:rsidRDefault="00517209" w:rsidP="00517209">
      <w:pPr>
        <w:rPr>
          <w:color w:val="auto"/>
          <w:sz w:val="22"/>
          <w:szCs w:val="22"/>
        </w:rPr>
      </w:pPr>
    </w:p>
    <w:p w14:paraId="5890BDD6" w14:textId="404564F7" w:rsidR="00517209" w:rsidRPr="00517209" w:rsidRDefault="00517209" w:rsidP="00975A31">
      <w:pPr>
        <w:pStyle w:val="AUF"/>
      </w:pPr>
      <w:r w:rsidRPr="00517209">
        <w:t>Prothetik im digitalen Workflow</w:t>
      </w:r>
    </w:p>
    <w:p w14:paraId="43CFAEA8" w14:textId="71F673C3" w:rsidR="00517209" w:rsidRPr="00517209" w:rsidRDefault="00517209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517209">
        <w:rPr>
          <w:b/>
          <w:bCs/>
        </w:rPr>
        <w:t>Dr. Julius Boisserée / Dr. Wolfgang Boisserée</w:t>
      </w:r>
    </w:p>
    <w:p w14:paraId="0643F19A" w14:textId="77777777" w:rsidR="00517209" w:rsidRDefault="00517209" w:rsidP="00517209">
      <w:pPr>
        <w:rPr>
          <w:color w:val="4C94D8" w:themeColor="text2" w:themeTint="80"/>
          <w:sz w:val="22"/>
          <w:szCs w:val="22"/>
        </w:rPr>
      </w:pPr>
    </w:p>
    <w:p w14:paraId="4008F19B" w14:textId="77777777" w:rsidR="00975A31" w:rsidRPr="00975A31" w:rsidRDefault="00517209" w:rsidP="00517209">
      <w:pPr>
        <w:pStyle w:val="AUF"/>
      </w:pPr>
      <w:r w:rsidRPr="00517209">
        <w:t>DMD-</w:t>
      </w:r>
      <w:proofErr w:type="spellStart"/>
      <w:r w:rsidRPr="00517209">
        <w:t>Alignertherapie</w:t>
      </w:r>
      <w:proofErr w:type="spellEnd"/>
      <w:r w:rsidRPr="00517209">
        <w:t xml:space="preserve"> als funktionelle A</w:t>
      </w:r>
      <w:r w:rsidRPr="00975A31">
        <w:rPr>
          <w:spacing w:val="-2"/>
        </w:rPr>
        <w:t>lternative</w:t>
      </w:r>
      <w:r w:rsidR="00975A31" w:rsidRPr="00975A31">
        <w:rPr>
          <w:spacing w:val="-2"/>
        </w:rPr>
        <w:t xml:space="preserve"> </w:t>
      </w:r>
      <w:r w:rsidRPr="00975A31">
        <w:rPr>
          <w:color w:val="auto"/>
          <w:spacing w:val="-2"/>
        </w:rPr>
        <w:t>zu bisherigen Behandlungsformen</w:t>
      </w:r>
    </w:p>
    <w:p w14:paraId="0656AF83" w14:textId="5A77C68D" w:rsidR="00517209" w:rsidRPr="00975A31" w:rsidRDefault="00517209" w:rsidP="00975A31">
      <w:pPr>
        <w:pStyle w:val="AUF"/>
        <w:numPr>
          <w:ilvl w:val="0"/>
          <w:numId w:val="0"/>
        </w:numPr>
        <w:ind w:left="284"/>
      </w:pPr>
      <w:r w:rsidRPr="00975A31">
        <w:rPr>
          <w:b/>
          <w:bCs/>
          <w:color w:val="auto"/>
        </w:rPr>
        <w:t>Dr. Werner Schupp</w:t>
      </w:r>
    </w:p>
    <w:p w14:paraId="4697D9E7" w14:textId="77777777" w:rsidR="00517209" w:rsidRPr="00517209" w:rsidRDefault="00517209" w:rsidP="00517209">
      <w:pPr>
        <w:rPr>
          <w:color w:val="auto"/>
          <w:sz w:val="22"/>
          <w:szCs w:val="22"/>
        </w:rPr>
      </w:pPr>
    </w:p>
    <w:p w14:paraId="4A8F5E4A" w14:textId="1D5E85EB" w:rsidR="00517209" w:rsidRPr="00517209" w:rsidRDefault="00517209" w:rsidP="00975A31">
      <w:pPr>
        <w:pStyle w:val="AUF"/>
      </w:pPr>
      <w:r w:rsidRPr="00517209">
        <w:t>DMD-System</w:t>
      </w:r>
      <w:r w:rsidRPr="00517209">
        <w:rPr>
          <w:vertAlign w:val="superscript"/>
        </w:rPr>
        <w:t>®</w:t>
      </w:r>
      <w:r w:rsidRPr="00517209">
        <w:t xml:space="preserve"> in meiner Praxis“ – Follow Up</w:t>
      </w:r>
    </w:p>
    <w:p w14:paraId="792121E2" w14:textId="18A8DD6D" w:rsidR="00517209" w:rsidRPr="00517209" w:rsidRDefault="00517209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517209">
        <w:rPr>
          <w:b/>
          <w:bCs/>
        </w:rPr>
        <w:t xml:space="preserve">Dr. Dr. Michael </w:t>
      </w:r>
      <w:proofErr w:type="spellStart"/>
      <w:r w:rsidRPr="00517209">
        <w:rPr>
          <w:b/>
          <w:bCs/>
        </w:rPr>
        <w:t>Rak</w:t>
      </w:r>
      <w:proofErr w:type="spellEnd"/>
    </w:p>
    <w:p w14:paraId="071DD59D" w14:textId="77777777" w:rsidR="00517209" w:rsidRPr="00517209" w:rsidRDefault="00517209" w:rsidP="00517209">
      <w:pPr>
        <w:rPr>
          <w:color w:val="auto"/>
          <w:sz w:val="22"/>
          <w:szCs w:val="22"/>
        </w:rPr>
      </w:pPr>
    </w:p>
    <w:p w14:paraId="55D966C7" w14:textId="3C7315F2" w:rsidR="00517209" w:rsidRDefault="00517209" w:rsidP="00975A31">
      <w:pPr>
        <w:pStyle w:val="AUF"/>
      </w:pPr>
      <w:r w:rsidRPr="00517209">
        <w:t>Umsetzung der therapeutischen Position in</w:t>
      </w:r>
    </w:p>
    <w:p w14:paraId="1E989AEA" w14:textId="20A9D662" w:rsidR="00517209" w:rsidRPr="00517209" w:rsidRDefault="00517209" w:rsidP="00975A31">
      <w:pPr>
        <w:pStyle w:val="AUF"/>
        <w:numPr>
          <w:ilvl w:val="0"/>
          <w:numId w:val="0"/>
        </w:numPr>
        <w:ind w:left="284"/>
      </w:pPr>
      <w:r w:rsidRPr="00517209">
        <w:t>Table Tops</w:t>
      </w:r>
    </w:p>
    <w:p w14:paraId="5F7BC34B" w14:textId="13B70034" w:rsidR="00517209" w:rsidRPr="00517209" w:rsidRDefault="00517209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517209">
        <w:rPr>
          <w:b/>
          <w:bCs/>
        </w:rPr>
        <w:t>Dr. Matthias Kettler</w:t>
      </w:r>
    </w:p>
    <w:p w14:paraId="2A000E9B" w14:textId="77777777" w:rsidR="00517209" w:rsidRPr="00517209" w:rsidRDefault="00517209" w:rsidP="00517209">
      <w:pPr>
        <w:rPr>
          <w:color w:val="auto"/>
          <w:sz w:val="22"/>
          <w:szCs w:val="22"/>
        </w:rPr>
      </w:pPr>
    </w:p>
    <w:p w14:paraId="5F3D1B89" w14:textId="12DF9E32" w:rsidR="00517209" w:rsidRPr="00517209" w:rsidRDefault="00517209" w:rsidP="00975A31">
      <w:pPr>
        <w:pStyle w:val="AUF"/>
      </w:pPr>
      <w:r w:rsidRPr="00517209">
        <w:t>Auswertung der Aufzeichnung</w:t>
      </w:r>
      <w:r w:rsidRPr="00517209">
        <w:br/>
        <w:t>Festlegen der therapeutischen Position</w:t>
      </w:r>
    </w:p>
    <w:p w14:paraId="3D87416E" w14:textId="77777777" w:rsidR="00975A31" w:rsidRDefault="00517209" w:rsidP="00975A31">
      <w:pPr>
        <w:pStyle w:val="AUF"/>
        <w:numPr>
          <w:ilvl w:val="0"/>
          <w:numId w:val="0"/>
        </w:numPr>
        <w:ind w:left="284"/>
      </w:pPr>
      <w:r w:rsidRPr="00517209">
        <w:t xml:space="preserve">und die biodynamische Schiene im digitalen </w:t>
      </w:r>
      <w:r w:rsidRPr="00517209">
        <w:br/>
        <w:t>Workflow – das praktische Arbeitskonzept für</w:t>
      </w:r>
      <w:r w:rsidR="00975A31">
        <w:t xml:space="preserve"> </w:t>
      </w:r>
      <w:r w:rsidRPr="00517209">
        <w:t>jeden Tag</w:t>
      </w:r>
    </w:p>
    <w:p w14:paraId="75B00A07" w14:textId="7424A97E" w:rsidR="00517209" w:rsidRPr="00517209" w:rsidRDefault="00517209" w:rsidP="00975A31">
      <w:pPr>
        <w:pStyle w:val="AUF"/>
        <w:numPr>
          <w:ilvl w:val="0"/>
          <w:numId w:val="0"/>
        </w:numPr>
        <w:ind w:left="284"/>
        <w:rPr>
          <w:b/>
          <w:bCs/>
          <w:color w:val="auto"/>
        </w:rPr>
      </w:pPr>
      <w:r w:rsidRPr="00517209">
        <w:rPr>
          <w:b/>
          <w:bCs/>
          <w:color w:val="auto"/>
        </w:rPr>
        <w:t>ZTM Petra Clauß / Dr. Gerd Christiansen</w:t>
      </w:r>
    </w:p>
    <w:p w14:paraId="4A162EE2" w14:textId="77777777" w:rsidR="002228EE" w:rsidRPr="00611742" w:rsidRDefault="002228EE" w:rsidP="00611742">
      <w:pPr>
        <w:ind w:left="142" w:right="273"/>
        <w:rPr>
          <w:b/>
          <w:bCs/>
          <w:sz w:val="18"/>
          <w:szCs w:val="18"/>
        </w:rPr>
      </w:pPr>
    </w:p>
    <w:p w14:paraId="054BEFB4" w14:textId="77777777" w:rsidR="002228EE" w:rsidRPr="002228EE" w:rsidRDefault="002228EE" w:rsidP="00611742">
      <w:pPr>
        <w:ind w:left="142" w:right="273"/>
        <w:rPr>
          <w:sz w:val="18"/>
          <w:szCs w:val="18"/>
        </w:rPr>
      </w:pPr>
    </w:p>
    <w:p w14:paraId="2A305968" w14:textId="77777777" w:rsidR="002228EE" w:rsidRPr="00B93D61" w:rsidRDefault="002228EE" w:rsidP="00611742">
      <w:pPr>
        <w:ind w:left="142" w:right="273"/>
        <w:rPr>
          <w:color w:val="FFFFFF" w:themeColor="background1"/>
          <w:sz w:val="18"/>
          <w:szCs w:val="18"/>
          <w14:textFill>
            <w14:noFill/>
          </w14:textFill>
        </w:rPr>
      </w:pPr>
    </w:p>
    <w:p w14:paraId="518DD93A" w14:textId="0274F730" w:rsidR="002228EE" w:rsidRDefault="002228EE" w:rsidP="00611742">
      <w:pPr>
        <w:spacing w:after="160"/>
        <w:ind w:left="142" w:right="273"/>
        <w:rPr>
          <w:sz w:val="18"/>
          <w:szCs w:val="18"/>
        </w:rPr>
      </w:pPr>
    </w:p>
    <w:p w14:paraId="49D3636F" w14:textId="464A4749" w:rsidR="00611742" w:rsidRDefault="004D3E77" w:rsidP="002228EE">
      <w:pPr>
        <w:pStyle w:val="berschrift2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6940ADC" wp14:editId="16B969F1">
                <wp:simplePos x="0" y="0"/>
                <wp:positionH relativeFrom="page">
                  <wp:posOffset>460375</wp:posOffset>
                </wp:positionH>
                <wp:positionV relativeFrom="page">
                  <wp:posOffset>839470</wp:posOffset>
                </wp:positionV>
                <wp:extent cx="2638425" cy="5637530"/>
                <wp:effectExtent l="0" t="0" r="9525" b="1270"/>
                <wp:wrapNone/>
                <wp:docPr id="2057979853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6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17169" id="Rechteck 6" o:spid="_x0000_s1026" style="position:absolute;margin-left:36.25pt;margin-top:66.1pt;width:207.75pt;height:443.9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" fillcolor="#f2f2f2 [3052]" stroked="f" strokeweight="1pt">
                <w10:wrap anchorx="page" anchory="page"/>
              </v:rect>
            </w:pict>
          </mc:Fallback>
        </mc:AlternateContent>
      </w:r>
      <w:r w:rsidR="0061174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6A229979" wp14:editId="2EF1D21A">
                <wp:simplePos x="0" y="0"/>
                <wp:positionH relativeFrom="page">
                  <wp:posOffset>-15240</wp:posOffset>
                </wp:positionH>
                <wp:positionV relativeFrom="page">
                  <wp:posOffset>0</wp:posOffset>
                </wp:positionV>
                <wp:extent cx="8625840" cy="2114550"/>
                <wp:effectExtent l="0" t="0" r="3810" b="0"/>
                <wp:wrapNone/>
                <wp:docPr id="1523336490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5840" cy="2114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0A322" id="Rechteck 5" o:spid="_x0000_s1026" style="position:absolute;margin-left:-1.2pt;margin-top:0;width:679.2pt;height:166.5pt;z-index:-2516623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" fillcolor="#dceaf7 [351]" stroked="f" strokeweight="1pt">
                <w10:wrap anchorx="page" anchory="page"/>
              </v:rect>
            </w:pict>
          </mc:Fallback>
        </mc:AlternateContent>
      </w:r>
    </w:p>
    <w:p w14:paraId="38D0C8F9" w14:textId="626F0926" w:rsidR="00FD4C3A" w:rsidRDefault="00030327" w:rsidP="004D3E77">
      <w:pPr>
        <w:pStyle w:val="berschrift2"/>
        <w:rPr>
          <w:b/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1" layoutInCell="1" allowOverlap="1" wp14:anchorId="41030D93" wp14:editId="2B5F11B0">
                <wp:simplePos x="0" y="0"/>
                <wp:positionH relativeFrom="column">
                  <wp:posOffset>276225</wp:posOffset>
                </wp:positionH>
                <wp:positionV relativeFrom="page">
                  <wp:posOffset>796290</wp:posOffset>
                </wp:positionV>
                <wp:extent cx="2638425" cy="46355"/>
                <wp:effectExtent l="0" t="0" r="9525" b="0"/>
                <wp:wrapNone/>
                <wp:docPr id="165833213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6DB0C" id="Rechteck 4" o:spid="_x0000_s1026" style="position:absolute;margin-left:21.75pt;margin-top:62.7pt;width:207.75pt;height: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" fillcolor="#215e99 [2431]" stroked="f" strokeweight="1pt">
                <w10:wrap anchory="page"/>
                <w10:anchorlock/>
              </v:rect>
            </w:pict>
          </mc:Fallback>
        </mc:AlternateContent>
      </w:r>
    </w:p>
    <w:p w14:paraId="43410D32" w14:textId="0A4B4827" w:rsidR="00426E02" w:rsidRDefault="00426E02" w:rsidP="00FD4C3A">
      <w:pPr>
        <w:ind w:left="709" w:right="698"/>
        <w:rPr>
          <w:sz w:val="22"/>
          <w:szCs w:val="22"/>
        </w:rPr>
      </w:pPr>
      <w:r w:rsidRPr="00426E02">
        <w:rPr>
          <w:sz w:val="22"/>
          <w:szCs w:val="22"/>
        </w:rPr>
        <w:t>Sehr geehrte Damen und Herren,</w:t>
      </w:r>
    </w:p>
    <w:p w14:paraId="3928266A" w14:textId="7F6C5EF8" w:rsidR="00426E02" w:rsidRPr="00426E02" w:rsidRDefault="00426E02" w:rsidP="00FD4C3A">
      <w:pPr>
        <w:ind w:left="709" w:right="698"/>
        <w:rPr>
          <w:sz w:val="22"/>
          <w:szCs w:val="22"/>
        </w:rPr>
      </w:pPr>
      <w:r>
        <w:rPr>
          <w:sz w:val="22"/>
          <w:szCs w:val="22"/>
        </w:rPr>
        <w:t>liebe DMD-Anwender,</w:t>
      </w:r>
    </w:p>
    <w:p w14:paraId="7ED6BD67" w14:textId="77777777" w:rsidR="00426E02" w:rsidRPr="00426E02" w:rsidRDefault="00426E02" w:rsidP="00FD4C3A">
      <w:pPr>
        <w:ind w:left="709" w:right="698"/>
        <w:rPr>
          <w:sz w:val="22"/>
          <w:szCs w:val="22"/>
        </w:rPr>
      </w:pPr>
    </w:p>
    <w:p w14:paraId="7814C2B4" w14:textId="77777777" w:rsidR="00140E37" w:rsidRDefault="00426E02" w:rsidP="00140E37">
      <w:pPr>
        <w:spacing w:after="100"/>
        <w:ind w:left="709" w:right="697"/>
        <w:rPr>
          <w:sz w:val="22"/>
          <w:szCs w:val="22"/>
        </w:rPr>
      </w:pPr>
      <w:r>
        <w:rPr>
          <w:sz w:val="22"/>
          <w:szCs w:val="22"/>
        </w:rPr>
        <w:t xml:space="preserve">mit diesem Symposium möchten wir Ihnen/Euch ein </w:t>
      </w:r>
    </w:p>
    <w:p w14:paraId="3FC6AFBE" w14:textId="40B882FA" w:rsidR="00140E37" w:rsidRPr="00140E37" w:rsidRDefault="00426E02" w:rsidP="00140E37">
      <w:pPr>
        <w:spacing w:after="100"/>
        <w:ind w:left="709" w:right="697"/>
        <w:jc w:val="center"/>
        <w:rPr>
          <w:caps/>
          <w:szCs w:val="22"/>
        </w:rPr>
      </w:pPr>
      <w:r w:rsidRPr="00140E37">
        <w:rPr>
          <w:b/>
          <w:bCs/>
          <w:caps/>
          <w:szCs w:val="22"/>
        </w:rPr>
        <w:t>innovatives Konzept</w:t>
      </w:r>
    </w:p>
    <w:p w14:paraId="7B9841E4" w14:textId="77777777" w:rsidR="00140E37" w:rsidRDefault="00426E02" w:rsidP="00140E37">
      <w:pPr>
        <w:spacing w:after="100"/>
        <w:ind w:left="709" w:right="697"/>
        <w:rPr>
          <w:sz w:val="22"/>
          <w:szCs w:val="22"/>
        </w:rPr>
      </w:pPr>
      <w:r>
        <w:rPr>
          <w:sz w:val="22"/>
          <w:szCs w:val="22"/>
        </w:rPr>
        <w:t>vorstellen.</w:t>
      </w:r>
      <w:r w:rsidR="00140E37">
        <w:rPr>
          <w:sz w:val="22"/>
          <w:szCs w:val="22"/>
        </w:rPr>
        <w:t xml:space="preserve"> </w:t>
      </w:r>
    </w:p>
    <w:p w14:paraId="4332E1E9" w14:textId="7F73123E" w:rsidR="00426E02" w:rsidRPr="00140E37" w:rsidRDefault="00426E02" w:rsidP="00140E37">
      <w:pPr>
        <w:spacing w:after="100"/>
        <w:ind w:left="709" w:right="697"/>
        <w:rPr>
          <w:i/>
          <w:iCs/>
        </w:rPr>
      </w:pPr>
      <w:r>
        <w:rPr>
          <w:sz w:val="22"/>
          <w:szCs w:val="22"/>
        </w:rPr>
        <w:t>Die Funktion im digitalen Workflow</w:t>
      </w:r>
      <w:r w:rsidR="00140E3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140E37" w:rsidRPr="00140E37">
        <w:rPr>
          <w:i/>
          <w:iCs/>
        </w:rPr>
        <w:t>(</w:t>
      </w:r>
      <w:r w:rsidRPr="00140E37">
        <w:rPr>
          <w:i/>
          <w:iCs/>
        </w:rPr>
        <w:t>mit dem DMD-System</w:t>
      </w:r>
      <w:r w:rsidR="000F4D5B" w:rsidRPr="00517209">
        <w:rPr>
          <w:vertAlign w:val="superscript"/>
        </w:rPr>
        <w:t>®</w:t>
      </w:r>
      <w:r w:rsidR="00140E37" w:rsidRPr="00140E37">
        <w:rPr>
          <w:i/>
          <w:iCs/>
        </w:rPr>
        <w:t>)</w:t>
      </w:r>
    </w:p>
    <w:p w14:paraId="28480E1F" w14:textId="2E516FD2" w:rsidR="00426E02" w:rsidRDefault="00426E02" w:rsidP="00140E37">
      <w:pPr>
        <w:spacing w:after="60"/>
        <w:ind w:left="709" w:right="697"/>
      </w:pPr>
      <w:r>
        <w:sym w:font="Symbol" w:char="F0AE"/>
      </w:r>
      <w:r>
        <w:t xml:space="preserve"> </w:t>
      </w:r>
      <w:r w:rsidR="000F4D5B">
        <w:t>Analyse</w:t>
      </w:r>
      <w:r>
        <w:t xml:space="preserve"> des Kiefergelenks aus den Bewegungsspuren</w:t>
      </w:r>
    </w:p>
    <w:p w14:paraId="03C1BBF4" w14:textId="1F8E83C1" w:rsidR="00426E02" w:rsidRDefault="00426E02" w:rsidP="00140E37">
      <w:pPr>
        <w:spacing w:after="60"/>
        <w:ind w:left="709" w:right="697"/>
      </w:pPr>
      <w:r>
        <w:sym w:font="Symbol" w:char="F0AE"/>
      </w:r>
      <w:r>
        <w:t xml:space="preserve"> Die therapeutische Position auf einer der Bewegungsspuren, kein </w:t>
      </w:r>
      <w:proofErr w:type="spellStart"/>
      <w:r>
        <w:t>Zentrikregistrat</w:t>
      </w:r>
      <w:proofErr w:type="spellEnd"/>
    </w:p>
    <w:p w14:paraId="3CBA9CC3" w14:textId="67CB921C" w:rsidR="00140E37" w:rsidRDefault="00140E37" w:rsidP="00140E37">
      <w:pPr>
        <w:spacing w:after="60"/>
        <w:ind w:left="709" w:right="697"/>
      </w:pPr>
      <w:r>
        <w:sym w:font="Symbol" w:char="F0AE"/>
      </w:r>
      <w:r>
        <w:t xml:space="preserve"> Das Positionieren der Scans auf den Bewegungsspuren und Okklusionsanalyse</w:t>
      </w:r>
    </w:p>
    <w:p w14:paraId="7105F45F" w14:textId="77777777" w:rsidR="00140E37" w:rsidRDefault="00140E37" w:rsidP="00140E37">
      <w:pPr>
        <w:spacing w:after="60"/>
        <w:ind w:left="709" w:right="697"/>
      </w:pPr>
      <w:r>
        <w:t xml:space="preserve">für </w:t>
      </w:r>
    </w:p>
    <w:p w14:paraId="4B68EE45" w14:textId="77777777" w:rsidR="00140E37" w:rsidRDefault="00140E37" w:rsidP="00FD4C3A">
      <w:pPr>
        <w:ind w:left="709" w:right="698"/>
      </w:pPr>
      <w:r>
        <w:t xml:space="preserve">die CMD-Therapie </w:t>
      </w:r>
    </w:p>
    <w:p w14:paraId="1A83E4FE" w14:textId="77777777" w:rsidR="00140E37" w:rsidRDefault="00140E37" w:rsidP="00FD4C3A">
      <w:pPr>
        <w:ind w:left="709" w:right="698"/>
      </w:pPr>
      <w:r>
        <w:t xml:space="preserve">präventive und therapeutische Kieferorthopädie </w:t>
      </w:r>
    </w:p>
    <w:p w14:paraId="68DC3B30" w14:textId="721E9696" w:rsidR="00140E37" w:rsidRDefault="00140E37" w:rsidP="00FD4C3A">
      <w:pPr>
        <w:ind w:left="709" w:right="698"/>
      </w:pPr>
      <w:r>
        <w:t>funktionell-präventive Prothetik</w:t>
      </w:r>
    </w:p>
    <w:p w14:paraId="2AEA4646" w14:textId="77777777" w:rsidR="00140E37" w:rsidRDefault="00140E37" w:rsidP="00FD4C3A">
      <w:pPr>
        <w:ind w:left="709" w:right="698"/>
      </w:pPr>
    </w:p>
    <w:p w14:paraId="39E6BA61" w14:textId="77777777" w:rsidR="00140E37" w:rsidRDefault="00140E37" w:rsidP="00FD4C3A">
      <w:pPr>
        <w:ind w:left="709" w:right="698"/>
      </w:pPr>
      <w:r>
        <w:t xml:space="preserve">Vorträge und Workshops </w:t>
      </w:r>
    </w:p>
    <w:p w14:paraId="47CD9FC3" w14:textId="7814329D" w:rsidR="00140E37" w:rsidRPr="00140E37" w:rsidRDefault="00140E37" w:rsidP="00FD4C3A">
      <w:pPr>
        <w:ind w:left="709" w:right="698"/>
        <w:rPr>
          <w:b/>
          <w:bCs/>
          <w:sz w:val="24"/>
          <w:szCs w:val="24"/>
        </w:rPr>
      </w:pPr>
      <w:r w:rsidRPr="00140E37">
        <w:rPr>
          <w:b/>
          <w:bCs/>
        </w:rPr>
        <w:t>aus der Praxis für die Praxis</w:t>
      </w:r>
    </w:p>
    <w:p w14:paraId="76CB9FB8" w14:textId="1B1956DC" w:rsidR="002228EE" w:rsidRDefault="002228EE" w:rsidP="00FD4C3A">
      <w:pPr>
        <w:ind w:left="709" w:right="698"/>
      </w:pPr>
    </w:p>
    <w:p w14:paraId="7CBB59A4" w14:textId="77777777" w:rsidR="00FD4C3A" w:rsidRDefault="00FD4C3A" w:rsidP="00FD4C3A">
      <w:pPr>
        <w:ind w:left="142" w:right="273"/>
      </w:pPr>
      <w:r>
        <w:br w:type="column"/>
      </w:r>
    </w:p>
    <w:p w14:paraId="3A6AD5E6" w14:textId="77777777" w:rsidR="00FD4C3A" w:rsidRDefault="00FD4C3A" w:rsidP="00FD4C3A">
      <w:pPr>
        <w:ind w:left="142" w:right="273"/>
      </w:pPr>
    </w:p>
    <w:p w14:paraId="2F9CB2FF" w14:textId="77777777" w:rsidR="00FD4C3A" w:rsidRDefault="00FD4C3A" w:rsidP="00FD4C3A">
      <w:pPr>
        <w:ind w:left="142" w:right="273"/>
      </w:pPr>
    </w:p>
    <w:p w14:paraId="298B9D55" w14:textId="12C99D28" w:rsidR="00FD4C3A" w:rsidRDefault="004D3E77" w:rsidP="00FD4C3A">
      <w:pPr>
        <w:ind w:left="142" w:right="273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28691A30" wp14:editId="4F6497B3">
                <wp:simplePos x="0" y="0"/>
                <wp:positionH relativeFrom="column">
                  <wp:posOffset>3665220</wp:posOffset>
                </wp:positionH>
                <wp:positionV relativeFrom="page">
                  <wp:posOffset>797560</wp:posOffset>
                </wp:positionV>
                <wp:extent cx="2638425" cy="46355"/>
                <wp:effectExtent l="0" t="0" r="9525" b="0"/>
                <wp:wrapNone/>
                <wp:docPr id="1669143705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3ECB7" id="Rechteck 4" o:spid="_x0000_s1026" style="position:absolute;margin-left:288.6pt;margin-top:62.8pt;width:207.75pt;height:3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" fillcolor="#215e99 [2431]" stroked="f" strokeweight="1pt">
                <w10:wrap anchory="page"/>
                <w10:anchorlock/>
              </v:rect>
            </w:pict>
          </mc:Fallback>
        </mc:AlternateContent>
      </w:r>
      <w:r w:rsidR="0003032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3EDC9FEE" wp14:editId="79364A13">
                <wp:simplePos x="0" y="0"/>
                <wp:positionH relativeFrom="column">
                  <wp:posOffset>172720</wp:posOffset>
                </wp:positionH>
                <wp:positionV relativeFrom="page">
                  <wp:posOffset>795020</wp:posOffset>
                </wp:positionV>
                <wp:extent cx="2638425" cy="46355"/>
                <wp:effectExtent l="0" t="0" r="9525" b="0"/>
                <wp:wrapNone/>
                <wp:docPr id="1126996731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90CC" id="Rechteck 4" o:spid="_x0000_s1026" style="position:absolute;margin-left:13.6pt;margin-top:62.6pt;width:207.75pt;height: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" fillcolor="#215e99 [2431]" stroked="f" strokeweight="1pt">
                <w10:wrap anchory="page"/>
                <w10:anchorlock/>
              </v:rect>
            </w:pict>
          </mc:Fallback>
        </mc:AlternateContent>
      </w:r>
    </w:p>
    <w:p w14:paraId="6C1F7E4C" w14:textId="3212378C" w:rsidR="00FD4C3A" w:rsidRDefault="004D3E77" w:rsidP="00FD4C3A">
      <w:pPr>
        <w:ind w:left="142" w:right="273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A3124F5" wp14:editId="3F06EDE7">
                <wp:simplePos x="0" y="0"/>
                <wp:positionH relativeFrom="page">
                  <wp:posOffset>3949065</wp:posOffset>
                </wp:positionH>
                <wp:positionV relativeFrom="page">
                  <wp:posOffset>840105</wp:posOffset>
                </wp:positionV>
                <wp:extent cx="2638425" cy="5636895"/>
                <wp:effectExtent l="0" t="0" r="9525" b="1905"/>
                <wp:wrapNone/>
                <wp:docPr id="1821053837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636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9327A" id="Rechteck 6" o:spid="_x0000_s1026" style="position:absolute;margin-left:310.95pt;margin-top:66.15pt;width:207.75pt;height:443.8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" fillcolor="#f2f2f2 [3052]" stroked="f" strokeweight="1pt">
                <w10:wrap anchorx="page" anchory="page"/>
              </v:rect>
            </w:pict>
          </mc:Fallback>
        </mc:AlternateContent>
      </w:r>
    </w:p>
    <w:p w14:paraId="0F3D2133" w14:textId="5B2B9579" w:rsidR="00FD4C3A" w:rsidRDefault="00FD4C3A" w:rsidP="00FD4C3A">
      <w:pPr>
        <w:ind w:left="142" w:right="273"/>
      </w:pPr>
    </w:p>
    <w:p w14:paraId="372F511C" w14:textId="3A4B9E64" w:rsidR="00FD4C3A" w:rsidRPr="000002F9" w:rsidRDefault="008B404D" w:rsidP="00030327">
      <w:pPr>
        <w:ind w:left="567" w:right="840"/>
        <w:rPr>
          <w:b/>
          <w:bCs/>
          <w:color w:val="215E99" w:themeColor="text2" w:themeTint="BF"/>
          <w:sz w:val="26"/>
          <w:szCs w:val="26"/>
        </w:rPr>
      </w:pPr>
      <w:r w:rsidRPr="000002F9">
        <w:rPr>
          <w:b/>
          <w:bCs/>
          <w:color w:val="215E99" w:themeColor="text2" w:themeTint="BF"/>
          <w:sz w:val="26"/>
          <w:szCs w:val="26"/>
        </w:rPr>
        <w:t xml:space="preserve">Preise </w:t>
      </w:r>
    </w:p>
    <w:p w14:paraId="2D475FC3" w14:textId="77777777" w:rsidR="00FD4C3A" w:rsidRDefault="00FD4C3A" w:rsidP="00030327">
      <w:pPr>
        <w:ind w:left="567" w:right="840"/>
        <w:rPr>
          <w:sz w:val="18"/>
          <w:szCs w:val="18"/>
        </w:rPr>
      </w:pPr>
    </w:p>
    <w:p w14:paraId="3B6A6516" w14:textId="0EFB02AC" w:rsidR="008B404D" w:rsidRDefault="008B404D" w:rsidP="00030327">
      <w:pPr>
        <w:ind w:left="567" w:right="840"/>
        <w:rPr>
          <w:sz w:val="18"/>
          <w:szCs w:val="18"/>
        </w:rPr>
      </w:pPr>
      <w:r>
        <w:rPr>
          <w:sz w:val="18"/>
          <w:szCs w:val="18"/>
        </w:rPr>
        <w:t>Frühbucherangebot bis einschl. 15.04.2025:</w:t>
      </w:r>
    </w:p>
    <w:p w14:paraId="417C2159" w14:textId="02083BF2" w:rsidR="008B404D" w:rsidRPr="007F730F" w:rsidRDefault="007F730F" w:rsidP="00030327">
      <w:pPr>
        <w:ind w:left="567" w:right="840"/>
        <w:rPr>
          <w:b/>
          <w:bCs/>
          <w:sz w:val="18"/>
          <w:szCs w:val="18"/>
        </w:rPr>
      </w:pPr>
      <w:r w:rsidRPr="007F730F">
        <w:rPr>
          <w:b/>
          <w:bCs/>
          <w:sz w:val="18"/>
          <w:szCs w:val="18"/>
        </w:rPr>
        <w:t>Sie sind noch kein Anwender?</w:t>
      </w:r>
      <w:r w:rsidR="000002F9">
        <w:rPr>
          <w:b/>
          <w:bCs/>
          <w:sz w:val="18"/>
          <w:szCs w:val="18"/>
        </w:rPr>
        <w:t xml:space="preserve"> </w:t>
      </w:r>
    </w:p>
    <w:p w14:paraId="7D2B56FB" w14:textId="4B3C556D" w:rsidR="008B404D" w:rsidRPr="007F730F" w:rsidRDefault="008B404D" w:rsidP="008B404D">
      <w:pPr>
        <w:ind w:left="567" w:right="840"/>
        <w:jc w:val="center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680 EUR zzgl. </w:t>
      </w:r>
      <w:r w:rsidRPr="007F730F">
        <w:rPr>
          <w:sz w:val="18"/>
          <w:szCs w:val="18"/>
        </w:rPr>
        <w:t>MwSt.</w:t>
      </w:r>
    </w:p>
    <w:p w14:paraId="5F1ED438" w14:textId="69086C95" w:rsidR="007F730F" w:rsidRPr="007F730F" w:rsidRDefault="007F730F" w:rsidP="007F730F">
      <w:pPr>
        <w:ind w:left="567" w:right="840"/>
        <w:rPr>
          <w:b/>
          <w:bCs/>
          <w:sz w:val="18"/>
          <w:szCs w:val="18"/>
        </w:rPr>
      </w:pPr>
      <w:r w:rsidRPr="007F730F">
        <w:rPr>
          <w:b/>
          <w:bCs/>
          <w:sz w:val="18"/>
          <w:szCs w:val="18"/>
        </w:rPr>
        <w:t>Sie sind bereits Anwender?</w:t>
      </w:r>
    </w:p>
    <w:p w14:paraId="78E81CBD" w14:textId="02DB5966" w:rsidR="007F730F" w:rsidRDefault="007F730F" w:rsidP="007F730F">
      <w:pPr>
        <w:spacing w:after="100"/>
        <w:ind w:left="567" w:right="839"/>
        <w:jc w:val="center"/>
        <w:rPr>
          <w:sz w:val="18"/>
          <w:szCs w:val="18"/>
        </w:rPr>
      </w:pPr>
      <w:r>
        <w:rPr>
          <w:sz w:val="18"/>
          <w:szCs w:val="18"/>
        </w:rPr>
        <w:t>580 EUR zzgl. MwSt.</w:t>
      </w:r>
    </w:p>
    <w:p w14:paraId="6420F55C" w14:textId="2A86CC63" w:rsidR="008B404D" w:rsidRPr="007F730F" w:rsidRDefault="008B404D" w:rsidP="00030327">
      <w:pPr>
        <w:ind w:left="567" w:right="840"/>
        <w:rPr>
          <w:b/>
          <w:bCs/>
          <w:sz w:val="18"/>
          <w:szCs w:val="18"/>
        </w:rPr>
      </w:pPr>
      <w:r w:rsidRPr="007F730F">
        <w:rPr>
          <w:b/>
          <w:bCs/>
          <w:sz w:val="18"/>
          <w:szCs w:val="18"/>
        </w:rPr>
        <w:t>Reguläres Angebot ab 16.04.2025</w:t>
      </w:r>
    </w:p>
    <w:p w14:paraId="2BC91978" w14:textId="1DD87B8D" w:rsidR="008B404D" w:rsidRDefault="008B404D" w:rsidP="007F730F">
      <w:pPr>
        <w:ind w:left="567" w:right="840"/>
        <w:jc w:val="center"/>
        <w:rPr>
          <w:sz w:val="18"/>
          <w:szCs w:val="18"/>
        </w:rPr>
      </w:pPr>
      <w:r>
        <w:rPr>
          <w:sz w:val="18"/>
          <w:szCs w:val="18"/>
        </w:rPr>
        <w:t>780 EUR zzgl. MwSt.</w:t>
      </w:r>
    </w:p>
    <w:p w14:paraId="26FC145C" w14:textId="7528D609" w:rsidR="008B404D" w:rsidRDefault="007F730F" w:rsidP="00030327">
      <w:pPr>
        <w:ind w:left="567" w:right="840"/>
        <w:rPr>
          <w:sz w:val="18"/>
          <w:szCs w:val="18"/>
        </w:rPr>
      </w:pPr>
      <w:r>
        <w:rPr>
          <w:sz w:val="18"/>
          <w:szCs w:val="18"/>
        </w:rPr>
        <w:t>DMD-Anwender:</w:t>
      </w:r>
    </w:p>
    <w:p w14:paraId="5A7472EA" w14:textId="2BE60FC0" w:rsidR="007F730F" w:rsidRDefault="007F730F" w:rsidP="000002F9">
      <w:pPr>
        <w:spacing w:after="60"/>
        <w:ind w:left="567" w:right="839"/>
        <w:jc w:val="center"/>
        <w:rPr>
          <w:sz w:val="18"/>
          <w:szCs w:val="18"/>
        </w:rPr>
      </w:pPr>
      <w:r>
        <w:rPr>
          <w:sz w:val="18"/>
          <w:szCs w:val="18"/>
        </w:rPr>
        <w:t>680 EUR zzgl. MwSt.</w:t>
      </w:r>
    </w:p>
    <w:p w14:paraId="4AABD692" w14:textId="141E74BD" w:rsidR="007F730F" w:rsidRDefault="007F730F" w:rsidP="00030327">
      <w:pPr>
        <w:ind w:left="567" w:right="840"/>
        <w:rPr>
          <w:b/>
          <w:bCs/>
          <w:sz w:val="18"/>
          <w:szCs w:val="18"/>
        </w:rPr>
      </w:pPr>
      <w:r>
        <w:rPr>
          <w:sz w:val="18"/>
          <w:szCs w:val="18"/>
        </w:rPr>
        <w:t>In</w:t>
      </w:r>
      <w:r w:rsidR="000F4D5B">
        <w:rPr>
          <w:sz w:val="18"/>
          <w:szCs w:val="18"/>
        </w:rPr>
        <w:t>k</w:t>
      </w:r>
      <w:r>
        <w:rPr>
          <w:sz w:val="18"/>
          <w:szCs w:val="18"/>
        </w:rPr>
        <w:t xml:space="preserve">l. </w:t>
      </w:r>
      <w:r w:rsidR="000002F9">
        <w:rPr>
          <w:sz w:val="18"/>
          <w:szCs w:val="18"/>
        </w:rPr>
        <w:t xml:space="preserve">Verpflegung und </w:t>
      </w:r>
      <w:proofErr w:type="spellStart"/>
      <w:r w:rsidRPr="000002F9">
        <w:rPr>
          <w:b/>
          <w:bCs/>
          <w:sz w:val="18"/>
          <w:szCs w:val="18"/>
        </w:rPr>
        <w:t>Get</w:t>
      </w:r>
      <w:proofErr w:type="spellEnd"/>
      <w:r w:rsidRPr="000002F9">
        <w:rPr>
          <w:b/>
          <w:bCs/>
          <w:sz w:val="18"/>
          <w:szCs w:val="18"/>
        </w:rPr>
        <w:t xml:space="preserve"> </w:t>
      </w:r>
      <w:proofErr w:type="spellStart"/>
      <w:r w:rsidRPr="000002F9">
        <w:rPr>
          <w:b/>
          <w:bCs/>
          <w:sz w:val="18"/>
          <w:szCs w:val="18"/>
        </w:rPr>
        <w:t>together</w:t>
      </w:r>
      <w:proofErr w:type="spellEnd"/>
      <w:r w:rsidRPr="000002F9">
        <w:rPr>
          <w:b/>
          <w:bCs/>
          <w:sz w:val="18"/>
          <w:szCs w:val="18"/>
        </w:rPr>
        <w:t xml:space="preserve"> am Freitagabend mit Abendessen!</w:t>
      </w:r>
    </w:p>
    <w:p w14:paraId="5B631E5C" w14:textId="69265AB7" w:rsidR="000F4D5B" w:rsidRPr="000F4D5B" w:rsidRDefault="000F4D5B" w:rsidP="00030327">
      <w:pPr>
        <w:ind w:left="567" w:right="840"/>
        <w:rPr>
          <w:sz w:val="18"/>
          <w:szCs w:val="18"/>
        </w:rPr>
      </w:pPr>
      <w:r w:rsidRPr="000F4D5B">
        <w:rPr>
          <w:sz w:val="18"/>
          <w:szCs w:val="18"/>
        </w:rPr>
        <w:t>Begleitpersonen 80 Euro</w:t>
      </w:r>
    </w:p>
    <w:p w14:paraId="700CCC76" w14:textId="77777777" w:rsidR="007F730F" w:rsidRDefault="007F730F" w:rsidP="00030327">
      <w:pPr>
        <w:ind w:left="567" w:right="840"/>
        <w:rPr>
          <w:sz w:val="18"/>
          <w:szCs w:val="18"/>
        </w:rPr>
      </w:pPr>
    </w:p>
    <w:p w14:paraId="4819C43E" w14:textId="25079482" w:rsidR="008B404D" w:rsidRDefault="007F730F" w:rsidP="00030327">
      <w:pPr>
        <w:ind w:left="567" w:right="840"/>
        <w:rPr>
          <w:sz w:val="18"/>
          <w:szCs w:val="18"/>
        </w:rPr>
      </w:pPr>
      <w:r>
        <w:rPr>
          <w:sz w:val="18"/>
          <w:szCs w:val="18"/>
        </w:rPr>
        <w:t>Dem dritten und jedem weiterem Teil-nehmer aus Ihrer Firma/Praxis gewähren wir 50% Rabatt auf die Teilnahmegebühr.</w:t>
      </w:r>
    </w:p>
    <w:p w14:paraId="1A610E78" w14:textId="77777777" w:rsidR="008B404D" w:rsidRDefault="008B404D" w:rsidP="00030327">
      <w:pPr>
        <w:ind w:left="567" w:right="840"/>
        <w:rPr>
          <w:sz w:val="18"/>
          <w:szCs w:val="18"/>
        </w:rPr>
      </w:pPr>
    </w:p>
    <w:p w14:paraId="706E3FD5" w14:textId="1E57875E" w:rsidR="008B404D" w:rsidRPr="000002F9" w:rsidRDefault="000002F9" w:rsidP="000002F9">
      <w:pPr>
        <w:spacing w:after="60"/>
        <w:ind w:left="567" w:right="839"/>
        <w:rPr>
          <w:b/>
          <w:bCs/>
        </w:rPr>
      </w:pPr>
      <w:r w:rsidRPr="000002F9">
        <w:rPr>
          <w:b/>
          <w:bCs/>
        </w:rPr>
        <w:t>Anmeldung zum Symposium/Anwendertreffen bei:</w:t>
      </w:r>
    </w:p>
    <w:p w14:paraId="12AF6664" w14:textId="56B4B2FB" w:rsidR="000002F9" w:rsidRDefault="000002F9" w:rsidP="00030327">
      <w:pPr>
        <w:ind w:left="567" w:right="840"/>
        <w:rPr>
          <w:sz w:val="18"/>
          <w:szCs w:val="18"/>
        </w:rPr>
      </w:pPr>
      <w:r>
        <w:rPr>
          <w:sz w:val="18"/>
          <w:szCs w:val="18"/>
        </w:rPr>
        <w:t>Ignident GmbH, Niederlassung Tegernsee</w:t>
      </w:r>
    </w:p>
    <w:p w14:paraId="68806B68" w14:textId="1030BEDE" w:rsidR="000002F9" w:rsidRDefault="000002F9" w:rsidP="000002F9">
      <w:pPr>
        <w:spacing w:after="60"/>
        <w:ind w:left="567" w:right="839"/>
        <w:rPr>
          <w:sz w:val="18"/>
          <w:szCs w:val="18"/>
        </w:rPr>
      </w:pPr>
      <w:proofErr w:type="spellStart"/>
      <w:r>
        <w:rPr>
          <w:sz w:val="18"/>
          <w:szCs w:val="18"/>
        </w:rPr>
        <w:t>Bichlmairstr</w:t>
      </w:r>
      <w:proofErr w:type="spellEnd"/>
      <w:r>
        <w:rPr>
          <w:sz w:val="18"/>
          <w:szCs w:val="18"/>
        </w:rPr>
        <w:t>. 3, 83703 Gmund</w:t>
      </w:r>
    </w:p>
    <w:p w14:paraId="7DB4C5AA" w14:textId="1D0283E2" w:rsidR="000002F9" w:rsidRPr="000002F9" w:rsidRDefault="000002F9" w:rsidP="00030327">
      <w:pPr>
        <w:ind w:left="567" w:right="840"/>
        <w:rPr>
          <w:b/>
          <w:bCs/>
          <w:color w:val="auto"/>
        </w:rPr>
      </w:pPr>
      <w:proofErr w:type="spellStart"/>
      <w:r w:rsidRPr="000F4D5B">
        <w:rPr>
          <w:b/>
          <w:bCs/>
          <w:color w:val="262626" w:themeColor="text1" w:themeTint="D9"/>
        </w:rPr>
        <w:t>E-mail</w:t>
      </w:r>
      <w:proofErr w:type="spellEnd"/>
      <w:r w:rsidRPr="000F4D5B">
        <w:rPr>
          <w:b/>
          <w:bCs/>
          <w:color w:val="262626" w:themeColor="text1" w:themeTint="D9"/>
        </w:rPr>
        <w:t xml:space="preserve">: </w:t>
      </w:r>
      <w:hyperlink r:id="rId9" w:history="1">
        <w:r w:rsidR="000F4D5B" w:rsidRPr="00723E46">
          <w:rPr>
            <w:rStyle w:val="Hyperlink"/>
            <w:b/>
            <w:bCs/>
            <w:color w:val="3A3A3A" w:themeColor="background2" w:themeShade="40"/>
          </w:rPr>
          <w:t>backoffice@ignident.com</w:t>
        </w:r>
      </w:hyperlink>
    </w:p>
    <w:p w14:paraId="50079D9D" w14:textId="2A9A0821" w:rsidR="000002F9" w:rsidRPr="000002F9" w:rsidRDefault="000002F9" w:rsidP="00030327">
      <w:pPr>
        <w:ind w:left="567" w:right="840"/>
        <w:rPr>
          <w:b/>
          <w:bCs/>
        </w:rPr>
      </w:pPr>
      <w:r w:rsidRPr="000002F9">
        <w:rPr>
          <w:b/>
          <w:bCs/>
        </w:rPr>
        <w:t>Telefon: 0621-7029240</w:t>
      </w:r>
    </w:p>
    <w:p w14:paraId="4F1316C6" w14:textId="77777777" w:rsidR="008B404D" w:rsidRDefault="008B404D" w:rsidP="00030327">
      <w:pPr>
        <w:ind w:left="567" w:right="840"/>
        <w:rPr>
          <w:sz w:val="18"/>
          <w:szCs w:val="18"/>
        </w:rPr>
      </w:pPr>
    </w:p>
    <w:p w14:paraId="543CE077" w14:textId="77777777" w:rsidR="000002F9" w:rsidRDefault="000002F9" w:rsidP="00030327">
      <w:pPr>
        <w:ind w:left="567" w:right="840"/>
        <w:rPr>
          <w:sz w:val="18"/>
          <w:szCs w:val="18"/>
        </w:rPr>
      </w:pPr>
    </w:p>
    <w:p w14:paraId="1D0A96E5" w14:textId="419CAF5A" w:rsidR="000002F9" w:rsidRDefault="000002F9" w:rsidP="000002F9">
      <w:pPr>
        <w:spacing w:after="60"/>
        <w:ind w:left="567" w:right="839"/>
        <w:rPr>
          <w:sz w:val="18"/>
          <w:szCs w:val="18"/>
        </w:rPr>
      </w:pPr>
      <w:r>
        <w:rPr>
          <w:sz w:val="18"/>
          <w:szCs w:val="18"/>
        </w:rPr>
        <w:t xml:space="preserve">Übernachtung: </w:t>
      </w:r>
      <w:r w:rsidR="000F4D5B">
        <w:rPr>
          <w:sz w:val="18"/>
          <w:szCs w:val="18"/>
        </w:rPr>
        <w:t>Kontingent „Ignident“</w:t>
      </w:r>
    </w:p>
    <w:p w14:paraId="26318559" w14:textId="77777777" w:rsidR="00FD4C3A" w:rsidRPr="002228EE" w:rsidRDefault="00FD4C3A" w:rsidP="00030327">
      <w:pPr>
        <w:ind w:left="567" w:right="840"/>
      </w:pPr>
      <w:r w:rsidRPr="00FD4C3A">
        <w:rPr>
          <w:b/>
          <w:bCs/>
        </w:rPr>
        <w:t>Maritim Hotel Ingolstadt</w:t>
      </w:r>
      <w:r w:rsidRPr="002228EE">
        <w:br/>
      </w:r>
      <w:proofErr w:type="spellStart"/>
      <w:r w:rsidRPr="002228EE">
        <w:t>Schloßlände</w:t>
      </w:r>
      <w:proofErr w:type="spellEnd"/>
      <w:r w:rsidRPr="002228EE">
        <w:t xml:space="preserve"> 24</w:t>
      </w:r>
      <w:r w:rsidRPr="002228EE">
        <w:br/>
        <w:t>85049 Ingolstadt</w:t>
      </w:r>
    </w:p>
    <w:p w14:paraId="74F7423F" w14:textId="331E5E97" w:rsidR="00CA018C" w:rsidRDefault="00FD4C3A" w:rsidP="00030327">
      <w:pPr>
        <w:ind w:left="567" w:right="840"/>
      </w:pPr>
      <w:r w:rsidRPr="002228EE">
        <w:t>Telefon: 0800 3383841</w:t>
      </w:r>
      <w:r w:rsidRPr="002228EE">
        <w:br/>
      </w:r>
      <w:hyperlink r:id="rId10" w:history="1">
        <w:r w:rsidRPr="00723E46">
          <w:rPr>
            <w:rStyle w:val="Hyperlink"/>
            <w:color w:val="3A3A3A" w:themeColor="background2" w:themeShade="40"/>
          </w:rPr>
          <w:t>info.ing@maritim.de</w:t>
        </w:r>
      </w:hyperlink>
    </w:p>
    <w:p w14:paraId="66924669" w14:textId="393B7CC4" w:rsidR="00CA018C" w:rsidRDefault="00CA018C" w:rsidP="00030327">
      <w:pPr>
        <w:ind w:left="567" w:right="840"/>
      </w:pPr>
    </w:p>
    <w:p w14:paraId="737049C2" w14:textId="77777777" w:rsidR="00CA018C" w:rsidRDefault="00CA018C" w:rsidP="00030327">
      <w:pPr>
        <w:ind w:left="567" w:right="840"/>
      </w:pPr>
    </w:p>
    <w:p w14:paraId="37DC2360" w14:textId="77777777" w:rsidR="00CA018C" w:rsidRDefault="00CA018C" w:rsidP="00030327">
      <w:pPr>
        <w:ind w:left="567" w:right="840"/>
      </w:pPr>
    </w:p>
    <w:p w14:paraId="19205C54" w14:textId="360CCB4C" w:rsidR="00FD4C3A" w:rsidRDefault="00FD4C3A" w:rsidP="00030327">
      <w:pPr>
        <w:ind w:left="567" w:right="840"/>
      </w:pPr>
      <w:r>
        <w:br w:type="column"/>
      </w:r>
    </w:p>
    <w:p w14:paraId="0982CBCD" w14:textId="5F3A8759" w:rsidR="00FD4C3A" w:rsidRDefault="00FD4C3A" w:rsidP="004D3E77">
      <w:pPr>
        <w:spacing w:line="240" w:lineRule="auto"/>
      </w:pPr>
    </w:p>
    <w:p w14:paraId="51432022" w14:textId="77777777" w:rsidR="004D3E77" w:rsidRDefault="004D3E77" w:rsidP="004D3E77">
      <w:pPr>
        <w:ind w:left="142" w:right="273"/>
      </w:pPr>
    </w:p>
    <w:p w14:paraId="1734A108" w14:textId="77777777" w:rsidR="004D3E77" w:rsidRDefault="004D3E77" w:rsidP="004D3E77">
      <w:pPr>
        <w:ind w:left="142" w:right="273"/>
      </w:pPr>
    </w:p>
    <w:p w14:paraId="59126554" w14:textId="5B9EB60F" w:rsidR="004D3E77" w:rsidRDefault="004D3E77" w:rsidP="004D3E77">
      <w:pPr>
        <w:ind w:left="142" w:right="273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3006A64" wp14:editId="119732E8">
                <wp:simplePos x="0" y="0"/>
                <wp:positionH relativeFrom="page">
                  <wp:posOffset>7444740</wp:posOffset>
                </wp:positionH>
                <wp:positionV relativeFrom="page">
                  <wp:posOffset>845820</wp:posOffset>
                </wp:positionV>
                <wp:extent cx="2638425" cy="2354580"/>
                <wp:effectExtent l="0" t="0" r="9525" b="7620"/>
                <wp:wrapNone/>
                <wp:docPr id="149102142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354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B20A" id="Rechteck 6" o:spid="_x0000_s1026" style="position:absolute;margin-left:586.2pt;margin-top:66.6pt;width:207.75pt;height:185.4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" fillcolor="#f2f2f2 [3052]" stroked="f" strokeweight="1pt">
                <w10:wrap anchorx="page" anchory="page"/>
              </v:rect>
            </w:pict>
          </mc:Fallback>
        </mc:AlternateContent>
      </w:r>
    </w:p>
    <w:p w14:paraId="2AFE823C" w14:textId="77777777" w:rsidR="004D3E77" w:rsidRDefault="004D3E77" w:rsidP="004D3E77">
      <w:pPr>
        <w:ind w:left="142" w:right="273"/>
      </w:pPr>
    </w:p>
    <w:p w14:paraId="12D8E572" w14:textId="02BBCA66" w:rsidR="00FD4C3A" w:rsidRPr="004D3E77" w:rsidRDefault="00CD1286" w:rsidP="004D3E77">
      <w:pPr>
        <w:ind w:left="709" w:right="273"/>
        <w:rPr>
          <w:b/>
          <w:bCs/>
          <w:color w:val="215E99" w:themeColor="text2" w:themeTint="BF"/>
          <w:sz w:val="26"/>
          <w:szCs w:val="26"/>
        </w:rPr>
      </w:pPr>
      <w:r w:rsidRPr="004D3E77">
        <w:rPr>
          <w:b/>
          <w:bCs/>
          <w:color w:val="215E99" w:themeColor="text2" w:themeTint="BF"/>
          <w:sz w:val="26"/>
          <w:szCs w:val="26"/>
        </w:rPr>
        <w:t>Das DMD-SYSTEM</w:t>
      </w:r>
      <w:r w:rsidR="000F4D5B" w:rsidRPr="004D3E77">
        <w:rPr>
          <w:b/>
          <w:bCs/>
          <w:color w:val="215E99" w:themeColor="text2" w:themeTint="BF"/>
          <w:sz w:val="26"/>
          <w:szCs w:val="26"/>
          <w:vertAlign w:val="superscript"/>
        </w:rPr>
        <w:t>®</w:t>
      </w:r>
    </w:p>
    <w:p w14:paraId="2B019B00" w14:textId="1646F959" w:rsidR="00FD4C3A" w:rsidRDefault="00CD1286" w:rsidP="004D3E77">
      <w:pPr>
        <w:ind w:left="709" w:right="273"/>
      </w:pPr>
      <w:r>
        <w:t>D</w:t>
      </w:r>
      <w:r w:rsidR="000F4D5B">
        <w:t>ental</w:t>
      </w:r>
      <w:r>
        <w:t xml:space="preserve"> Motion Decoder nach </w:t>
      </w:r>
      <w:r w:rsidR="00342FEB">
        <w:br/>
      </w:r>
      <w:r>
        <w:t>Petra Clauß</w:t>
      </w:r>
    </w:p>
    <w:p w14:paraId="77A40DDD" w14:textId="6DE5B05C" w:rsidR="00FD4C3A" w:rsidRDefault="00FD4C3A" w:rsidP="004D3E77">
      <w:pPr>
        <w:ind w:left="709" w:right="273"/>
      </w:pPr>
    </w:p>
    <w:p w14:paraId="6BB4C055" w14:textId="32F469FC" w:rsidR="00FD4C3A" w:rsidRPr="00CD1286" w:rsidRDefault="00CD1286" w:rsidP="004D3E77">
      <w:pPr>
        <w:spacing w:after="60"/>
        <w:ind w:left="709" w:right="272"/>
        <w:rPr>
          <w:sz w:val="22"/>
          <w:szCs w:val="22"/>
        </w:rPr>
      </w:pPr>
      <w:r w:rsidRPr="00CD1286">
        <w:rPr>
          <w:sz w:val="22"/>
          <w:szCs w:val="22"/>
        </w:rPr>
        <w:t>ermöglicht den komp</w:t>
      </w:r>
      <w:r w:rsidR="000F4D5B">
        <w:rPr>
          <w:sz w:val="22"/>
          <w:szCs w:val="22"/>
        </w:rPr>
        <w:t>l</w:t>
      </w:r>
      <w:r w:rsidRPr="00CD1286">
        <w:rPr>
          <w:sz w:val="22"/>
          <w:szCs w:val="22"/>
        </w:rPr>
        <w:t>etten digitalen Workflow</w:t>
      </w:r>
    </w:p>
    <w:p w14:paraId="327EA5C2" w14:textId="17C4DDE4" w:rsidR="00CD1286" w:rsidRPr="00CD1286" w:rsidRDefault="00CD1286" w:rsidP="004D3E77">
      <w:pPr>
        <w:pStyle w:val="Listenabsatz"/>
        <w:numPr>
          <w:ilvl w:val="0"/>
          <w:numId w:val="3"/>
        </w:numPr>
        <w:ind w:left="709" w:right="273"/>
        <w:rPr>
          <w:sz w:val="22"/>
          <w:szCs w:val="22"/>
        </w:rPr>
      </w:pPr>
      <w:r w:rsidRPr="00CD1286">
        <w:rPr>
          <w:sz w:val="22"/>
          <w:szCs w:val="22"/>
        </w:rPr>
        <w:t>Diagnostik des CMS</w:t>
      </w:r>
    </w:p>
    <w:p w14:paraId="54E76055" w14:textId="28CAD14B" w:rsidR="00CD1286" w:rsidRPr="00CD1286" w:rsidRDefault="00CD1286" w:rsidP="004D3E77">
      <w:pPr>
        <w:pStyle w:val="Listenabsatz"/>
        <w:numPr>
          <w:ilvl w:val="0"/>
          <w:numId w:val="3"/>
        </w:numPr>
        <w:ind w:left="709" w:right="273"/>
        <w:rPr>
          <w:sz w:val="22"/>
          <w:szCs w:val="22"/>
        </w:rPr>
      </w:pPr>
      <w:r w:rsidRPr="00CD1286">
        <w:rPr>
          <w:sz w:val="22"/>
          <w:szCs w:val="22"/>
        </w:rPr>
        <w:t>Therapeutische Relationsermittlung</w:t>
      </w:r>
    </w:p>
    <w:p w14:paraId="342B06B0" w14:textId="1CE14D62" w:rsidR="00CD1286" w:rsidRPr="00CD1286" w:rsidRDefault="00CD1286" w:rsidP="004D3E77">
      <w:pPr>
        <w:pStyle w:val="Listenabsatz"/>
        <w:numPr>
          <w:ilvl w:val="0"/>
          <w:numId w:val="3"/>
        </w:numPr>
        <w:ind w:left="709" w:right="273"/>
        <w:rPr>
          <w:sz w:val="22"/>
          <w:szCs w:val="22"/>
        </w:rPr>
      </w:pPr>
      <w:r>
        <w:rPr>
          <w:sz w:val="22"/>
          <w:szCs w:val="22"/>
        </w:rPr>
        <w:t>u</w:t>
      </w:r>
      <w:r w:rsidRPr="00CD1286">
        <w:rPr>
          <w:sz w:val="22"/>
          <w:szCs w:val="22"/>
        </w:rPr>
        <w:t>nd Realisierung</w:t>
      </w:r>
    </w:p>
    <w:p w14:paraId="527482A4" w14:textId="7DD755E1" w:rsidR="00CD1286" w:rsidRPr="00CD1286" w:rsidRDefault="00CD1286" w:rsidP="004D3E77">
      <w:pPr>
        <w:pStyle w:val="Listenabsatz"/>
        <w:numPr>
          <w:ilvl w:val="0"/>
          <w:numId w:val="3"/>
        </w:numPr>
        <w:spacing w:after="60"/>
        <w:ind w:left="709" w:right="272" w:hanging="357"/>
        <w:rPr>
          <w:sz w:val="22"/>
          <w:szCs w:val="22"/>
        </w:rPr>
      </w:pPr>
      <w:r>
        <w:rPr>
          <w:sz w:val="22"/>
          <w:szCs w:val="22"/>
        </w:rPr>
        <w:t>i</w:t>
      </w:r>
      <w:r w:rsidRPr="00CD1286">
        <w:rPr>
          <w:sz w:val="22"/>
          <w:szCs w:val="22"/>
        </w:rPr>
        <w:t>nclusive Scan- Modellanalyse</w:t>
      </w:r>
    </w:p>
    <w:p w14:paraId="35FCDF6F" w14:textId="1A8B454E" w:rsidR="00CD1286" w:rsidRPr="00CD1286" w:rsidRDefault="00CD1286" w:rsidP="004D3E77">
      <w:pPr>
        <w:ind w:left="709" w:right="273"/>
        <w:rPr>
          <w:sz w:val="22"/>
          <w:szCs w:val="22"/>
        </w:rPr>
      </w:pPr>
      <w:r w:rsidRPr="00CD1286">
        <w:rPr>
          <w:sz w:val="22"/>
          <w:szCs w:val="22"/>
        </w:rPr>
        <w:t xml:space="preserve">   </w:t>
      </w:r>
      <w:r>
        <w:rPr>
          <w:sz w:val="22"/>
          <w:szCs w:val="22"/>
        </w:rPr>
        <w:t>m</w:t>
      </w:r>
      <w:r w:rsidRPr="00CD1286">
        <w:rPr>
          <w:sz w:val="22"/>
          <w:szCs w:val="22"/>
        </w:rPr>
        <w:t>it einem Gerät!</w:t>
      </w:r>
    </w:p>
    <w:p w14:paraId="10437032" w14:textId="2FBCC462" w:rsidR="00FD4C3A" w:rsidRDefault="00CD1286" w:rsidP="004D3E77">
      <w:pPr>
        <w:ind w:left="709" w:right="273"/>
      </w:pPr>
      <w:r w:rsidRPr="00CD1286">
        <w:rPr>
          <w:sz w:val="22"/>
          <w:szCs w:val="22"/>
        </w:rPr>
        <w:t xml:space="preserve">   </w:t>
      </w:r>
    </w:p>
    <w:p w14:paraId="7D13CB26" w14:textId="77777777" w:rsidR="00342FEB" w:rsidRDefault="00342FEB" w:rsidP="004D3E77">
      <w:pPr>
        <w:ind w:left="709" w:right="273"/>
        <w:rPr>
          <w:b/>
          <w:bCs/>
          <w:color w:val="215E99" w:themeColor="text2" w:themeTint="BF"/>
          <w:sz w:val="28"/>
          <w:szCs w:val="28"/>
        </w:rPr>
      </w:pPr>
    </w:p>
    <w:p w14:paraId="27D85750" w14:textId="7C0F96A9" w:rsidR="00803D13" w:rsidRPr="00FD4C3A" w:rsidRDefault="00803D13" w:rsidP="004D3E77">
      <w:pPr>
        <w:ind w:left="709" w:right="273"/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Fragen?</w:t>
      </w:r>
    </w:p>
    <w:p w14:paraId="319A5F2C" w14:textId="3003CBFE" w:rsidR="00803D13" w:rsidRPr="002228EE" w:rsidRDefault="00803D13" w:rsidP="004D3E77">
      <w:pPr>
        <w:ind w:left="709" w:right="273"/>
        <w:rPr>
          <w:sz w:val="18"/>
          <w:szCs w:val="18"/>
        </w:rPr>
      </w:pPr>
    </w:p>
    <w:p w14:paraId="0A41DCED" w14:textId="0B863CD0" w:rsidR="00803D13" w:rsidRPr="00CD1286" w:rsidRDefault="00803D13" w:rsidP="004D3E77">
      <w:pPr>
        <w:ind w:left="709" w:right="273"/>
        <w:rPr>
          <w:b/>
          <w:bCs/>
          <w:sz w:val="22"/>
          <w:szCs w:val="22"/>
        </w:rPr>
      </w:pPr>
      <w:r w:rsidRPr="00CD1286">
        <w:rPr>
          <w:b/>
          <w:bCs/>
          <w:sz w:val="22"/>
          <w:szCs w:val="22"/>
        </w:rPr>
        <w:t>Sprechen Sie uns an!</w:t>
      </w:r>
    </w:p>
    <w:p w14:paraId="3168286A" w14:textId="3BD88268" w:rsidR="00CD1286" w:rsidRPr="000F4D5B" w:rsidRDefault="00CD1286" w:rsidP="004D3E77">
      <w:pPr>
        <w:ind w:left="709" w:right="840"/>
      </w:pPr>
      <w:r w:rsidRPr="00CD1286">
        <w:rPr>
          <w:sz w:val="22"/>
          <w:szCs w:val="22"/>
        </w:rPr>
        <w:t xml:space="preserve"> </w:t>
      </w:r>
      <w:r w:rsidRPr="000F4D5B">
        <w:rPr>
          <w:caps/>
        </w:rPr>
        <w:t>Ignident</w:t>
      </w:r>
      <w:r w:rsidR="000F4D5B" w:rsidRPr="00517209">
        <w:rPr>
          <w:vertAlign w:val="superscript"/>
        </w:rPr>
        <w:t>®</w:t>
      </w:r>
      <w:r w:rsidRPr="000F4D5B">
        <w:t xml:space="preserve"> GmbH, Petra Clauß </w:t>
      </w:r>
    </w:p>
    <w:p w14:paraId="36E410E8" w14:textId="6000E11D" w:rsidR="00FD4C3A" w:rsidRPr="000F4D5B" w:rsidRDefault="00CD1286" w:rsidP="004D3E77">
      <w:pPr>
        <w:ind w:left="709" w:right="273"/>
      </w:pPr>
      <w:r w:rsidRPr="000F4D5B">
        <w:t>www.ignident.com</w:t>
      </w:r>
    </w:p>
    <w:p w14:paraId="666977A2" w14:textId="231A06E7" w:rsidR="00FD4C3A" w:rsidRDefault="00FD4C3A" w:rsidP="00FD4C3A">
      <w:pPr>
        <w:ind w:left="142" w:right="273"/>
      </w:pPr>
    </w:p>
    <w:p w14:paraId="0EAD63F6" w14:textId="38878983" w:rsidR="00FD4C3A" w:rsidRDefault="00342FEB" w:rsidP="00FD4C3A">
      <w:pPr>
        <w:ind w:left="142" w:right="273"/>
      </w:pPr>
      <w:r>
        <w:rPr>
          <w:noProof/>
          <w14:ligatures w14:val="standardContextual"/>
        </w:rPr>
        <w:drawing>
          <wp:anchor distT="0" distB="0" distL="114300" distR="114300" simplePos="0" relativeHeight="251652090" behindDoc="0" locked="0" layoutInCell="1" allowOverlap="1" wp14:anchorId="0372AF41" wp14:editId="2D0FDF30">
            <wp:simplePos x="0" y="0"/>
            <wp:positionH relativeFrom="column">
              <wp:posOffset>123190</wp:posOffset>
            </wp:positionH>
            <wp:positionV relativeFrom="page">
              <wp:posOffset>4572000</wp:posOffset>
            </wp:positionV>
            <wp:extent cx="2917190" cy="2095500"/>
            <wp:effectExtent l="0" t="0" r="0" b="0"/>
            <wp:wrapNone/>
            <wp:docPr id="868908577" name="Grafik 1" descr="Ein Bild, das Kleidung, Person, Mann, Menschliches Gesich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08577" name="Grafik 1" descr="Ein Bild, das Kleidung, Person, Mann, Menschliches Gesicht enthält.&#10;&#10;KI-generierte Inhalte können fehlerhaft sein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9"/>
                    <a:stretch/>
                  </pic:blipFill>
                  <pic:spPr bwMode="auto">
                    <a:xfrm>
                      <a:off x="0" y="0"/>
                      <a:ext cx="291719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086DF" w14:textId="50C8D930" w:rsidR="00FD4C3A" w:rsidRDefault="00FD4C3A" w:rsidP="00FD4C3A">
      <w:pPr>
        <w:ind w:left="142" w:right="273"/>
      </w:pPr>
    </w:p>
    <w:p w14:paraId="3CA2DCD3" w14:textId="0ACBAD2B" w:rsidR="00FD4C3A" w:rsidRDefault="00FD4C3A" w:rsidP="00FD4C3A">
      <w:pPr>
        <w:ind w:left="142" w:right="273"/>
      </w:pPr>
    </w:p>
    <w:p w14:paraId="4EFE4CE3" w14:textId="439ECD46" w:rsidR="006A3246" w:rsidRDefault="00803D13" w:rsidP="00FD4C3A">
      <w:pPr>
        <w:ind w:left="142" w:right="273"/>
        <w:rPr>
          <w:b/>
          <w:bCs/>
          <w:color w:val="215E99" w:themeColor="text2" w:themeTint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77" behindDoc="1" locked="1" layoutInCell="1" allowOverlap="1" wp14:anchorId="27AD47A1" wp14:editId="1E41B174">
                <wp:simplePos x="0" y="0"/>
                <wp:positionH relativeFrom="page">
                  <wp:posOffset>7182485</wp:posOffset>
                </wp:positionH>
                <wp:positionV relativeFrom="page">
                  <wp:posOffset>5863590</wp:posOffset>
                </wp:positionV>
                <wp:extent cx="3517900" cy="1323975"/>
                <wp:effectExtent l="0" t="0" r="6350" b="9525"/>
                <wp:wrapNone/>
                <wp:docPr id="31995995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323975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75000"/>
                            <a:lumOff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D6B1C0" w14:textId="77777777" w:rsidR="00803D13" w:rsidRDefault="00803D13" w:rsidP="00803D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D47A1" id="_x0000_s1030" style="position:absolute;left:0;text-align:left;margin-left:565.55pt;margin-top:461.7pt;width:277pt;height:104.25pt;z-index:-2516608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" fillcolor="#215f9a" stroked="f" strokeweight="1pt">
                <v:textbox>
                  <w:txbxContent>
                    <w:p w14:paraId="2DD6B1C0" w14:textId="77777777" w:rsidR="00803D13" w:rsidRDefault="00803D13" w:rsidP="00803D13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0CD89030" w14:textId="52F679E8" w:rsidR="006A3246" w:rsidRDefault="006A3246" w:rsidP="00FD4C3A">
      <w:pPr>
        <w:ind w:left="142" w:right="273"/>
        <w:rPr>
          <w:b/>
          <w:bCs/>
          <w:color w:val="215E99" w:themeColor="text2" w:themeTint="BF"/>
          <w:sz w:val="28"/>
          <w:szCs w:val="28"/>
        </w:rPr>
      </w:pPr>
    </w:p>
    <w:p w14:paraId="069D62F3" w14:textId="77777777" w:rsidR="00140E37" w:rsidRDefault="00140E37" w:rsidP="00FD4C3A">
      <w:pPr>
        <w:ind w:left="142" w:right="273"/>
        <w:rPr>
          <w:b/>
          <w:bCs/>
          <w:color w:val="215E99" w:themeColor="text2" w:themeTint="BF"/>
          <w:sz w:val="28"/>
          <w:szCs w:val="28"/>
        </w:rPr>
      </w:pPr>
    </w:p>
    <w:p w14:paraId="47C671B0" w14:textId="3A2E45F1" w:rsidR="00FD4C3A" w:rsidRPr="00DB5463" w:rsidRDefault="00803D13" w:rsidP="00FD4C3A">
      <w:pPr>
        <w:ind w:left="142" w:right="27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535EC7" wp14:editId="6FEEDADD">
            <wp:simplePos x="0" y="0"/>
            <wp:positionH relativeFrom="column">
              <wp:posOffset>621665</wp:posOffset>
            </wp:positionH>
            <wp:positionV relativeFrom="page">
              <wp:posOffset>6854190</wp:posOffset>
            </wp:positionV>
            <wp:extent cx="1799590" cy="334645"/>
            <wp:effectExtent l="0" t="0" r="0" b="8255"/>
            <wp:wrapSquare wrapText="bothSides"/>
            <wp:docPr id="1373696813" name="Grafik 4" descr="Ein Bild, das Text, Schrift, Screensho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96813" name="Grafik 4" descr="Ein Bild, das Text, Schrift, Screenshot, Grafike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4C3A" w:rsidRPr="00DB5463" w:rsidSect="00895D33">
      <w:footerReference w:type="default" r:id="rId13"/>
      <w:footerReference w:type="first" r:id="rId14"/>
      <w:pgSz w:w="16838" w:h="11906" w:orient="landscape"/>
      <w:pgMar w:top="284" w:right="284" w:bottom="284" w:left="284" w:header="709" w:footer="709" w:gutter="0"/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DFF0E" w14:textId="77777777" w:rsidR="00A02D70" w:rsidRDefault="00A02D70" w:rsidP="00535369">
      <w:pPr>
        <w:spacing w:line="240" w:lineRule="auto"/>
      </w:pPr>
      <w:r>
        <w:separator/>
      </w:r>
    </w:p>
  </w:endnote>
  <w:endnote w:type="continuationSeparator" w:id="0">
    <w:p w14:paraId="7A1DABD5" w14:textId="77777777" w:rsidR="00A02D70" w:rsidRDefault="00A02D70" w:rsidP="00535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C6337" w14:textId="77777777" w:rsidR="002228EE" w:rsidRDefault="002228E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1" layoutInCell="1" allowOverlap="1" wp14:anchorId="27741D80" wp14:editId="2C9C722C">
              <wp:simplePos x="0" y="0"/>
              <wp:positionH relativeFrom="page">
                <wp:posOffset>-17780</wp:posOffset>
              </wp:positionH>
              <wp:positionV relativeFrom="page">
                <wp:posOffset>7186295</wp:posOffset>
              </wp:positionV>
              <wp:extent cx="10717200" cy="439200"/>
              <wp:effectExtent l="0" t="0" r="8255" b="0"/>
              <wp:wrapNone/>
              <wp:docPr id="319480619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17200" cy="439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1321A8" w14:textId="77777777" w:rsidR="002228EE" w:rsidRDefault="002228EE" w:rsidP="002228E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741D80" id="_x0000_s1031" style="position:absolute;margin-left:-1.4pt;margin-top:565.85pt;width:843.85pt;height:34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" fillcolor="#215e99 [2431]" stroked="f" strokeweight="1pt">
              <v:textbox>
                <w:txbxContent>
                  <w:p w14:paraId="3F1321A8" w14:textId="77777777" w:rsidR="002228EE" w:rsidRDefault="002228EE" w:rsidP="002228EE">
                    <w:pPr>
                      <w:jc w:val="center"/>
                    </w:pP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992A8" w14:textId="77777777" w:rsidR="00895D33" w:rsidRDefault="00FD4C3A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1" layoutInCell="1" allowOverlap="1" wp14:anchorId="08D4BE15" wp14:editId="648CD2AA">
              <wp:simplePos x="0" y="0"/>
              <wp:positionH relativeFrom="page">
                <wp:posOffset>180340</wp:posOffset>
              </wp:positionH>
              <wp:positionV relativeFrom="page">
                <wp:posOffset>7135495</wp:posOffset>
              </wp:positionV>
              <wp:extent cx="10716895" cy="438785"/>
              <wp:effectExtent l="0" t="0" r="8255" b="0"/>
              <wp:wrapNone/>
              <wp:docPr id="151505072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16895" cy="4387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86F33D" w14:textId="77777777" w:rsidR="00FD4C3A" w:rsidRDefault="00FD4C3A" w:rsidP="00FD4C3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D4BE15" id="_x0000_s1032" style="position:absolute;margin-left:14.2pt;margin-top:561.85pt;width:843.85pt;height:34.5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" fillcolor="#215e99 [2431]" stroked="f" strokeweight="1pt">
              <v:textbox>
                <w:txbxContent>
                  <w:p w14:paraId="5E86F33D" w14:textId="77777777" w:rsidR="00FD4C3A" w:rsidRDefault="00FD4C3A" w:rsidP="00FD4C3A">
                    <w:pPr>
                      <w:jc w:val="center"/>
                    </w:pP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C013A" w14:textId="77777777" w:rsidR="00A02D70" w:rsidRDefault="00A02D70" w:rsidP="00535369">
      <w:pPr>
        <w:spacing w:line="240" w:lineRule="auto"/>
      </w:pPr>
      <w:r>
        <w:separator/>
      </w:r>
    </w:p>
  </w:footnote>
  <w:footnote w:type="continuationSeparator" w:id="0">
    <w:p w14:paraId="4CB88635" w14:textId="77777777" w:rsidR="00A02D70" w:rsidRDefault="00A02D70" w:rsidP="005353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7698C"/>
    <w:multiLevelType w:val="hybridMultilevel"/>
    <w:tmpl w:val="EE302732"/>
    <w:lvl w:ilvl="0" w:tplc="69E87928">
      <w:start w:val="1"/>
      <w:numFmt w:val="bullet"/>
      <w:lvlText w:val="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A8E0767"/>
    <w:multiLevelType w:val="multilevel"/>
    <w:tmpl w:val="479481E6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  <w:color w:val="4C94D8" w:themeColor="text2" w:themeTint="80"/>
        <w:u w:color="4C94D8" w:themeColor="text2" w:themeTint="8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B35766C"/>
    <w:multiLevelType w:val="multilevel"/>
    <w:tmpl w:val="112AC39C"/>
    <w:lvl w:ilvl="0">
      <w:start w:val="1"/>
      <w:numFmt w:val="bullet"/>
      <w:pStyle w:val="AUF"/>
      <w:lvlText w:val=""/>
      <w:lvlJc w:val="left"/>
      <w:pPr>
        <w:ind w:left="284" w:hanging="284"/>
      </w:pPr>
      <w:rPr>
        <w:rFonts w:ascii="Wingdings" w:hAnsi="Wingdings" w:hint="default"/>
        <w:color w:val="4C94D8" w:themeColor="text2" w:themeTint="80"/>
        <w:sz w:val="18"/>
        <w:szCs w:val="18"/>
        <w:u w:color="4C94D8" w:themeColor="text2" w:themeTint="8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73984961">
    <w:abstractNumId w:val="1"/>
  </w:num>
  <w:num w:numId="2" w16cid:durableId="1083575909">
    <w:abstractNumId w:val="2"/>
  </w:num>
  <w:num w:numId="3" w16cid:durableId="63028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33"/>
    <w:rsid w:val="000002F9"/>
    <w:rsid w:val="00030327"/>
    <w:rsid w:val="000D38D8"/>
    <w:rsid w:val="000F4D5B"/>
    <w:rsid w:val="0013291A"/>
    <w:rsid w:val="00140E37"/>
    <w:rsid w:val="00170B49"/>
    <w:rsid w:val="001817ED"/>
    <w:rsid w:val="001D1436"/>
    <w:rsid w:val="001D431B"/>
    <w:rsid w:val="002228EE"/>
    <w:rsid w:val="00261145"/>
    <w:rsid w:val="00263C33"/>
    <w:rsid w:val="002C0CF0"/>
    <w:rsid w:val="002F03DB"/>
    <w:rsid w:val="00305D7F"/>
    <w:rsid w:val="00327117"/>
    <w:rsid w:val="00342FEB"/>
    <w:rsid w:val="0035730B"/>
    <w:rsid w:val="00377AE8"/>
    <w:rsid w:val="003B5672"/>
    <w:rsid w:val="003E13EA"/>
    <w:rsid w:val="003F37BB"/>
    <w:rsid w:val="0040129F"/>
    <w:rsid w:val="00426E02"/>
    <w:rsid w:val="00430CDE"/>
    <w:rsid w:val="004523FB"/>
    <w:rsid w:val="004D3E77"/>
    <w:rsid w:val="00502197"/>
    <w:rsid w:val="00517209"/>
    <w:rsid w:val="00535369"/>
    <w:rsid w:val="005453EE"/>
    <w:rsid w:val="00577B58"/>
    <w:rsid w:val="005900C8"/>
    <w:rsid w:val="005C3FDE"/>
    <w:rsid w:val="005D1FEA"/>
    <w:rsid w:val="00611742"/>
    <w:rsid w:val="00671411"/>
    <w:rsid w:val="00687D71"/>
    <w:rsid w:val="006A302B"/>
    <w:rsid w:val="006A3246"/>
    <w:rsid w:val="0070592B"/>
    <w:rsid w:val="00723E46"/>
    <w:rsid w:val="007D1F6C"/>
    <w:rsid w:val="007F730F"/>
    <w:rsid w:val="00803D13"/>
    <w:rsid w:val="00837DC5"/>
    <w:rsid w:val="008426C8"/>
    <w:rsid w:val="00883887"/>
    <w:rsid w:val="00895D33"/>
    <w:rsid w:val="008B3B40"/>
    <w:rsid w:val="008B404D"/>
    <w:rsid w:val="008F606A"/>
    <w:rsid w:val="00912D41"/>
    <w:rsid w:val="00975A31"/>
    <w:rsid w:val="00A02D70"/>
    <w:rsid w:val="00A03485"/>
    <w:rsid w:val="00AF4932"/>
    <w:rsid w:val="00B43257"/>
    <w:rsid w:val="00B93D61"/>
    <w:rsid w:val="00C0092D"/>
    <w:rsid w:val="00C05D3D"/>
    <w:rsid w:val="00C232A4"/>
    <w:rsid w:val="00C262FB"/>
    <w:rsid w:val="00C55368"/>
    <w:rsid w:val="00C56A7B"/>
    <w:rsid w:val="00CA018C"/>
    <w:rsid w:val="00CB7298"/>
    <w:rsid w:val="00CD1286"/>
    <w:rsid w:val="00D15A8A"/>
    <w:rsid w:val="00D16BF9"/>
    <w:rsid w:val="00D53A95"/>
    <w:rsid w:val="00DA2642"/>
    <w:rsid w:val="00DB5463"/>
    <w:rsid w:val="00DD2CF4"/>
    <w:rsid w:val="00E03918"/>
    <w:rsid w:val="00E144E1"/>
    <w:rsid w:val="00E3422D"/>
    <w:rsid w:val="00E72BD7"/>
    <w:rsid w:val="00EC686D"/>
    <w:rsid w:val="00F332AB"/>
    <w:rsid w:val="00F57CE4"/>
    <w:rsid w:val="00FA46CE"/>
    <w:rsid w:val="00FC4BFC"/>
    <w:rsid w:val="00FD4C3A"/>
    <w:rsid w:val="00FE593E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48949"/>
  <w15:chartTrackingRefBased/>
  <w15:docId w15:val="{325F4F49-B3AD-47BE-8F54-1B3558BB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0B49"/>
    <w:pPr>
      <w:spacing w:after="0"/>
    </w:pPr>
    <w:rPr>
      <w:rFonts w:ascii="Arial" w:hAnsi="Arial" w:cs="Arial"/>
      <w:color w:val="3A3A3A" w:themeColor="background2" w:themeShade="40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1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1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12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12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12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12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1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28EE"/>
    <w:rPr>
      <w:rFonts w:asciiTheme="majorHAnsi" w:eastAsiaTheme="majorEastAsia" w:hAnsiTheme="majorHAnsi" w:cstheme="majorBidi"/>
      <w:color w:val="215E99" w:themeColor="text2" w:themeTint="BF"/>
      <w:kern w:val="0"/>
      <w:sz w:val="32"/>
      <w:szCs w:val="32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1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129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129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12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12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12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12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1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1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1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12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12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129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1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129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129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3536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5369"/>
  </w:style>
  <w:style w:type="paragraph" w:styleId="Fuzeile">
    <w:name w:val="footer"/>
    <w:basedOn w:val="Standard"/>
    <w:link w:val="FuzeileZchn"/>
    <w:uiPriority w:val="99"/>
    <w:unhideWhenUsed/>
    <w:rsid w:val="0053536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5369"/>
  </w:style>
  <w:style w:type="character" w:styleId="Hyperlink">
    <w:name w:val="Hyperlink"/>
    <w:basedOn w:val="Absatz-Standardschriftart"/>
    <w:uiPriority w:val="99"/>
    <w:unhideWhenUsed/>
    <w:rsid w:val="002228E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28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89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AUF">
    <w:name w:val="AUF"/>
    <w:basedOn w:val="Listenabsatz"/>
    <w:qFormat/>
    <w:rsid w:val="00975A31"/>
    <w:pPr>
      <w:numPr>
        <w:numId w:val="2"/>
      </w:numPr>
      <w:ind w:right="273"/>
    </w:pPr>
    <w:rPr>
      <w:sz w:val="22"/>
      <w:szCs w:val="22"/>
    </w:rPr>
  </w:style>
  <w:style w:type="table" w:styleId="Tabellenraster">
    <w:name w:val="Table Grid"/>
    <w:basedOn w:val="NormaleTabelle"/>
    <w:uiPriority w:val="39"/>
    <w:rsid w:val="008B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3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.ing@maritim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ckoffice@ignident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mposium\Folder%20Symposium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enutzerdefinier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B0580-5425-4897-80DD-1A33D2A3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Folder Symposium</Template>
  <TotalTime>0</TotalTime>
  <Pages>2</Pages>
  <Words>443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Gerd Christiansen</cp:lastModifiedBy>
  <cp:revision>2</cp:revision>
  <cp:lastPrinted>2025-03-12T08:52:00Z</cp:lastPrinted>
  <dcterms:created xsi:type="dcterms:W3CDTF">2025-03-17T11:44:00Z</dcterms:created>
  <dcterms:modified xsi:type="dcterms:W3CDTF">2025-03-17T11:44:00Z</dcterms:modified>
</cp:coreProperties>
</file>